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1C" w:rsidRDefault="0052251D" w:rsidP="004659D2">
      <w:pPr>
        <w:pStyle w:val="1"/>
      </w:pPr>
      <w:r w:rsidRPr="00C0031C">
        <w:rPr>
          <w:rStyle w:val="20"/>
        </w:rPr>
        <w:t>Цель работы</w:t>
      </w:r>
      <w:r>
        <w:t xml:space="preserve"> </w:t>
      </w:r>
    </w:p>
    <w:p w:rsidR="00A948A3" w:rsidRDefault="00A948A3" w:rsidP="00A948A3">
      <w:pPr>
        <w:pStyle w:val="af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Разработка приложения </w:t>
      </w:r>
      <w:r w:rsidR="00943BA3">
        <w:rPr>
          <w:rFonts w:eastAsia="Calibri"/>
          <w:lang w:eastAsia="en-US"/>
        </w:rPr>
        <w:t>с графическим пользовательским интерфейсом</w:t>
      </w:r>
      <w:r w:rsidR="00943BA3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для ОС </w:t>
      </w:r>
      <w:r>
        <w:rPr>
          <w:rFonts w:eastAsia="Calibri"/>
          <w:lang w:val="en-US" w:eastAsia="en-US"/>
        </w:rPr>
        <w:t>Android</w:t>
      </w:r>
      <w:r w:rsidR="00943BA3">
        <w:rPr>
          <w:rFonts w:eastAsia="Calibri"/>
          <w:lang w:eastAsia="en-US"/>
        </w:rPr>
        <w:t>, позволяющее сохранять данные при перезагрузке</w:t>
      </w:r>
      <w:r>
        <w:rPr>
          <w:rFonts w:eastAsia="Calibri"/>
          <w:lang w:eastAsia="en-US"/>
        </w:rPr>
        <w:t xml:space="preserve">. </w:t>
      </w:r>
    </w:p>
    <w:p w:rsidR="004659D2" w:rsidRDefault="00C0031C" w:rsidP="00A948A3">
      <w:pPr>
        <w:pStyle w:val="2"/>
        <w:numPr>
          <w:ilvl w:val="0"/>
          <w:numId w:val="0"/>
        </w:numPr>
        <w:ind w:left="567"/>
      </w:pPr>
      <w:r w:rsidRPr="004659D2">
        <w:t>Ход работы</w:t>
      </w:r>
    </w:p>
    <w:p w:rsidR="00A948A3" w:rsidRPr="00943BA3" w:rsidRDefault="00347AB3" w:rsidP="00A948A3">
      <w:r>
        <w:t>Модифицировано</w:t>
      </w:r>
      <w:bookmarkStart w:id="0" w:name="_GoBack"/>
      <w:bookmarkEnd w:id="0"/>
      <w:r w:rsidR="00943BA3">
        <w:t xml:space="preserve"> графическое приложение</w:t>
      </w:r>
      <w:r w:rsidR="00A948A3">
        <w:t xml:space="preserve"> «</w:t>
      </w:r>
      <w:r w:rsidR="00943BA3">
        <w:rPr>
          <w:lang w:val="en-US"/>
        </w:rPr>
        <w:t>Habits</w:t>
      </w:r>
      <w:r w:rsidR="00943BA3" w:rsidRPr="00943BA3">
        <w:t xml:space="preserve"> </w:t>
      </w:r>
      <w:r w:rsidR="00943BA3">
        <w:rPr>
          <w:lang w:val="en-US"/>
        </w:rPr>
        <w:t>Tracker</w:t>
      </w:r>
      <w:r w:rsidR="001376B9">
        <w:t xml:space="preserve">», </w:t>
      </w:r>
      <w:r w:rsidR="00943BA3">
        <w:rPr>
          <w:rFonts w:eastAsia="Calibri"/>
          <w:lang w:eastAsia="en-US"/>
        </w:rPr>
        <w:t>позволяющее сохранять данные</w:t>
      </w:r>
      <w:r w:rsidR="00943BA3">
        <w:rPr>
          <w:rFonts w:eastAsia="Calibri"/>
          <w:lang w:eastAsia="en-US"/>
        </w:rPr>
        <w:t xml:space="preserve"> о привычках</w:t>
      </w:r>
      <w:r w:rsidR="00943BA3">
        <w:rPr>
          <w:rFonts w:eastAsia="Calibri"/>
          <w:lang w:eastAsia="en-US"/>
        </w:rPr>
        <w:t xml:space="preserve"> при перезагрузке</w:t>
      </w:r>
      <w:r w:rsidR="00943BA3">
        <w:rPr>
          <w:rFonts w:eastAsia="Calibri"/>
          <w:lang w:eastAsia="en-US"/>
        </w:rPr>
        <w:t>.</w:t>
      </w:r>
    </w:p>
    <w:p w:rsidR="00A948A3" w:rsidRDefault="00A948A3" w:rsidP="00A948A3">
      <w:pPr>
        <w:jc w:val="center"/>
      </w:pPr>
    </w:p>
    <w:p w:rsidR="008B46A1" w:rsidRDefault="00D65D23" w:rsidP="008B46A1">
      <w:pPr>
        <w:jc w:val="center"/>
      </w:pPr>
      <w:r>
        <w:rPr>
          <w:noProof/>
        </w:rPr>
        <w:lastRenderedPageBreak/>
        <w:drawing>
          <wp:inline distT="0" distB="0" distL="0" distR="0">
            <wp:extent cx="4084028" cy="8848725"/>
            <wp:effectExtent l="0" t="0" r="0" b="0"/>
            <wp:docPr id="5" name="Рисунок 5" descr="D:\Users\S17409\AppData\Local\Microsoft\Windows\INetCache\Content.Word\Screenshot_20211018-102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17409\AppData\Local\Microsoft\Windows\INetCache\Content.Word\Screenshot_20211018-1021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79" cy="885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A1" w:rsidRDefault="000F72C9" w:rsidP="008B46A1">
      <w:pPr>
        <w:jc w:val="center"/>
      </w:pPr>
      <w:r>
        <w:t>Рисунок –  1</w:t>
      </w:r>
      <w:r w:rsidR="008B46A1">
        <w:t>.</w:t>
      </w:r>
      <w:r w:rsidR="008B46A1" w:rsidRPr="008B46A1">
        <w:t xml:space="preserve"> </w:t>
      </w:r>
      <w:r>
        <w:t>Список данных о привычках в графическом представлении</w:t>
      </w:r>
      <w:r w:rsidR="008B46A1">
        <w:t>.</w:t>
      </w:r>
    </w:p>
    <w:p w:rsidR="000F72C9" w:rsidRDefault="000F72C9" w:rsidP="000F72C9">
      <w:pPr>
        <w:jc w:val="center"/>
      </w:pPr>
      <w:r w:rsidRPr="000F72C9">
        <w:rPr>
          <w:noProof/>
        </w:rPr>
        <w:lastRenderedPageBreak/>
        <w:drawing>
          <wp:inline distT="0" distB="0" distL="0" distR="0">
            <wp:extent cx="5410200" cy="1343025"/>
            <wp:effectExtent l="0" t="0" r="0" b="9525"/>
            <wp:docPr id="7" name="Рисунок 7" descr="D:\Users\S17409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17409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A1" w:rsidRDefault="000F72C9" w:rsidP="000F72C9">
      <w:pPr>
        <w:jc w:val="center"/>
      </w:pPr>
      <w:r>
        <w:t>Рисунок –  2</w:t>
      </w:r>
      <w:r>
        <w:t>.</w:t>
      </w:r>
      <w:r w:rsidRPr="008B46A1">
        <w:t xml:space="preserve"> </w:t>
      </w:r>
      <w:r>
        <w:t>Список данных о привычках в представлении</w:t>
      </w:r>
      <w:r>
        <w:t xml:space="preserve"> базы данных</w:t>
      </w:r>
    </w:p>
    <w:p w:rsidR="00FC585B" w:rsidRDefault="00073FCD" w:rsidP="00A948A3">
      <w:pPr>
        <w:pStyle w:val="2"/>
        <w:numPr>
          <w:ilvl w:val="0"/>
          <w:numId w:val="0"/>
        </w:numPr>
        <w:ind w:left="567"/>
      </w:pPr>
      <w:r>
        <w:t>Вывод</w:t>
      </w:r>
    </w:p>
    <w:p w:rsidR="00002E18" w:rsidRPr="00943BA3" w:rsidRDefault="008B46A1" w:rsidP="00002E18">
      <w:r>
        <w:t xml:space="preserve">В ходе работы </w:t>
      </w:r>
      <w:r w:rsidR="00A15FF9">
        <w:t>модифицировано</w:t>
      </w:r>
      <w:r>
        <w:t xml:space="preserve"> </w:t>
      </w:r>
      <w:r w:rsidR="00002E18">
        <w:t>графическое приложение «</w:t>
      </w:r>
      <w:r w:rsidR="00002E18">
        <w:rPr>
          <w:lang w:val="en-US"/>
        </w:rPr>
        <w:t>Habits</w:t>
      </w:r>
      <w:r w:rsidR="00002E18" w:rsidRPr="00943BA3">
        <w:t xml:space="preserve"> </w:t>
      </w:r>
      <w:r w:rsidR="00002E18">
        <w:rPr>
          <w:lang w:val="en-US"/>
        </w:rPr>
        <w:t>Tracker</w:t>
      </w:r>
      <w:r w:rsidR="00002E18">
        <w:t xml:space="preserve">», </w:t>
      </w:r>
      <w:r w:rsidR="00002E18">
        <w:rPr>
          <w:rFonts w:eastAsia="Calibri"/>
          <w:lang w:eastAsia="en-US"/>
        </w:rPr>
        <w:t>позволяющее сохранять данные о привычках при перезагрузке.</w:t>
      </w:r>
    </w:p>
    <w:p w:rsidR="008B46A1" w:rsidRPr="008B46A1" w:rsidRDefault="008B46A1" w:rsidP="008B46A1"/>
    <w:sectPr w:rsidR="008B46A1" w:rsidRPr="008B46A1" w:rsidSect="00BA1260">
      <w:footerReference w:type="default" r:id="rId10"/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FE6" w:rsidRDefault="00014FE6" w:rsidP="00BA2411">
      <w:pPr>
        <w:spacing w:line="240" w:lineRule="auto"/>
      </w:pPr>
      <w:r>
        <w:separator/>
      </w:r>
    </w:p>
    <w:p w:rsidR="00014FE6" w:rsidRDefault="00014FE6"/>
  </w:endnote>
  <w:endnote w:type="continuationSeparator" w:id="0">
    <w:p w:rsidR="00014FE6" w:rsidRDefault="00014FE6" w:rsidP="00BA2411">
      <w:pPr>
        <w:spacing w:line="240" w:lineRule="auto"/>
      </w:pPr>
      <w:r>
        <w:continuationSeparator/>
      </w:r>
    </w:p>
    <w:p w:rsidR="00014FE6" w:rsidRDefault="00014F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4"/>
        <w:szCs w:val="24"/>
      </w:rPr>
      <w:id w:val="1164595251"/>
      <w:docPartObj>
        <w:docPartGallery w:val="Page Numbers (Bottom of Page)"/>
        <w:docPartUnique/>
      </w:docPartObj>
    </w:sdtPr>
    <w:sdtEndPr/>
    <w:sdtContent>
      <w:p w:rsidR="008346F2" w:rsidRPr="00087672" w:rsidRDefault="008346F2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347AB3">
          <w:rPr>
            <w:rFonts w:cs="Times New Roman"/>
            <w:noProof/>
            <w:sz w:val="24"/>
            <w:szCs w:val="24"/>
          </w:rPr>
          <w:t>2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FE6" w:rsidRDefault="00014FE6" w:rsidP="00BA2411">
      <w:pPr>
        <w:spacing w:line="240" w:lineRule="auto"/>
      </w:pPr>
      <w:r>
        <w:separator/>
      </w:r>
    </w:p>
    <w:p w:rsidR="00014FE6" w:rsidRDefault="00014FE6"/>
  </w:footnote>
  <w:footnote w:type="continuationSeparator" w:id="0">
    <w:p w:rsidR="00014FE6" w:rsidRDefault="00014FE6" w:rsidP="00BA2411">
      <w:pPr>
        <w:spacing w:line="240" w:lineRule="auto"/>
      </w:pPr>
      <w:r>
        <w:continuationSeparator/>
      </w:r>
    </w:p>
    <w:p w:rsidR="00014FE6" w:rsidRDefault="00014F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C564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14D44588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43C07BFC"/>
    <w:lvl w:ilvl="0">
      <w:start w:val="1"/>
      <w:numFmt w:val="bullet"/>
      <w:pStyle w:val="a0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C"/>
    <w:multiLevelType w:val="hybridMultilevel"/>
    <w:tmpl w:val="1B6C7440"/>
    <w:lvl w:ilvl="0" w:tplc="2050E1A4">
      <w:start w:val="1"/>
      <w:numFmt w:val="bullet"/>
      <w:pStyle w:val="a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4" w15:restartNumberingAfterBreak="0">
    <w:nsid w:val="005F7B00"/>
    <w:multiLevelType w:val="hybridMultilevel"/>
    <w:tmpl w:val="EED88E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D9117F"/>
    <w:multiLevelType w:val="hybridMultilevel"/>
    <w:tmpl w:val="DD466D30"/>
    <w:lvl w:ilvl="0" w:tplc="FF8AEB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17D8C"/>
    <w:multiLevelType w:val="multilevel"/>
    <w:tmpl w:val="0218AD3C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C766302"/>
    <w:multiLevelType w:val="hybridMultilevel"/>
    <w:tmpl w:val="5BFE84BA"/>
    <w:lvl w:ilvl="0" w:tplc="31DE572C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7E04E616" w:tentative="1">
      <w:start w:val="1"/>
      <w:numFmt w:val="lowerLetter"/>
      <w:lvlText w:val="%2."/>
      <w:lvlJc w:val="left"/>
      <w:pPr>
        <w:ind w:left="2007" w:hanging="360"/>
      </w:pPr>
    </w:lvl>
    <w:lvl w:ilvl="2" w:tplc="4F2EF56C" w:tentative="1">
      <w:start w:val="1"/>
      <w:numFmt w:val="lowerRoman"/>
      <w:lvlText w:val="%3."/>
      <w:lvlJc w:val="right"/>
      <w:pPr>
        <w:ind w:left="2727" w:hanging="180"/>
      </w:pPr>
    </w:lvl>
    <w:lvl w:ilvl="3" w:tplc="1FEE5578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3877438"/>
    <w:multiLevelType w:val="multilevel"/>
    <w:tmpl w:val="EB220138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4331F03"/>
    <w:multiLevelType w:val="hybridMultilevel"/>
    <w:tmpl w:val="73388982"/>
    <w:lvl w:ilvl="0" w:tplc="9582033C">
      <w:start w:val="1"/>
      <w:numFmt w:val="lowerLetter"/>
      <w:lvlText w:val="%1)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8B510DF"/>
    <w:multiLevelType w:val="hybridMultilevel"/>
    <w:tmpl w:val="DD92C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  <w:lvlOverride w:ilvl="0">
      <w:lvl w:ilvl="0" w:tplc="31DE572C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 w:tplc="7E04E616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 w:tplc="4F2EF56C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plc="1FEE5578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">
    <w:abstractNumId w:val="7"/>
  </w:num>
  <w:num w:numId="5">
    <w:abstractNumId w:val="10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38"/>
    <w:rsid w:val="00002E18"/>
    <w:rsid w:val="00003D1F"/>
    <w:rsid w:val="00014FE6"/>
    <w:rsid w:val="000225E4"/>
    <w:rsid w:val="00022981"/>
    <w:rsid w:val="00073FCD"/>
    <w:rsid w:val="00077B6E"/>
    <w:rsid w:val="00087672"/>
    <w:rsid w:val="000B5B92"/>
    <w:rsid w:val="000D2FDB"/>
    <w:rsid w:val="000F4D6D"/>
    <w:rsid w:val="000F72C9"/>
    <w:rsid w:val="00104B54"/>
    <w:rsid w:val="00115C2E"/>
    <w:rsid w:val="0012133B"/>
    <w:rsid w:val="001376B9"/>
    <w:rsid w:val="001524CA"/>
    <w:rsid w:val="001B57BC"/>
    <w:rsid w:val="001C1933"/>
    <w:rsid w:val="001C3263"/>
    <w:rsid w:val="001D1C40"/>
    <w:rsid w:val="00207D9E"/>
    <w:rsid w:val="002248E0"/>
    <w:rsid w:val="00252380"/>
    <w:rsid w:val="002539C0"/>
    <w:rsid w:val="00253FB3"/>
    <w:rsid w:val="00264FFE"/>
    <w:rsid w:val="002834CB"/>
    <w:rsid w:val="002C799D"/>
    <w:rsid w:val="002E31AB"/>
    <w:rsid w:val="002E6075"/>
    <w:rsid w:val="0032389F"/>
    <w:rsid w:val="00347AB3"/>
    <w:rsid w:val="0035753D"/>
    <w:rsid w:val="00367353"/>
    <w:rsid w:val="00387657"/>
    <w:rsid w:val="003C18DC"/>
    <w:rsid w:val="0043101E"/>
    <w:rsid w:val="00437035"/>
    <w:rsid w:val="00456DCA"/>
    <w:rsid w:val="004659D2"/>
    <w:rsid w:val="004A17E7"/>
    <w:rsid w:val="004B0A33"/>
    <w:rsid w:val="004C0550"/>
    <w:rsid w:val="004C072E"/>
    <w:rsid w:val="004C4630"/>
    <w:rsid w:val="004D4DF8"/>
    <w:rsid w:val="004F7AE4"/>
    <w:rsid w:val="00504242"/>
    <w:rsid w:val="00521CEB"/>
    <w:rsid w:val="0052251D"/>
    <w:rsid w:val="00526ABE"/>
    <w:rsid w:val="0053051B"/>
    <w:rsid w:val="0054038C"/>
    <w:rsid w:val="0054131A"/>
    <w:rsid w:val="00554ED5"/>
    <w:rsid w:val="00581AAD"/>
    <w:rsid w:val="00592425"/>
    <w:rsid w:val="005A2DC7"/>
    <w:rsid w:val="005A33A0"/>
    <w:rsid w:val="005C32FB"/>
    <w:rsid w:val="005C37ED"/>
    <w:rsid w:val="005E160E"/>
    <w:rsid w:val="005E2DC1"/>
    <w:rsid w:val="005F1499"/>
    <w:rsid w:val="005F21D5"/>
    <w:rsid w:val="00607F49"/>
    <w:rsid w:val="00612978"/>
    <w:rsid w:val="006423BD"/>
    <w:rsid w:val="00654F47"/>
    <w:rsid w:val="00657AF6"/>
    <w:rsid w:val="006C1865"/>
    <w:rsid w:val="006D70CE"/>
    <w:rsid w:val="006E6A8A"/>
    <w:rsid w:val="007257BB"/>
    <w:rsid w:val="0073198F"/>
    <w:rsid w:val="007331AC"/>
    <w:rsid w:val="00743910"/>
    <w:rsid w:val="0075481F"/>
    <w:rsid w:val="0076652A"/>
    <w:rsid w:val="0076788C"/>
    <w:rsid w:val="00780013"/>
    <w:rsid w:val="00786E89"/>
    <w:rsid w:val="00787D28"/>
    <w:rsid w:val="007934D9"/>
    <w:rsid w:val="007B59C6"/>
    <w:rsid w:val="007E3BF0"/>
    <w:rsid w:val="007F7F38"/>
    <w:rsid w:val="00832EDE"/>
    <w:rsid w:val="008346F2"/>
    <w:rsid w:val="008654DA"/>
    <w:rsid w:val="00870036"/>
    <w:rsid w:val="00894564"/>
    <w:rsid w:val="008B342A"/>
    <w:rsid w:val="008B46A1"/>
    <w:rsid w:val="008C5C31"/>
    <w:rsid w:val="008F777F"/>
    <w:rsid w:val="00943BA3"/>
    <w:rsid w:val="00951A0A"/>
    <w:rsid w:val="009537F1"/>
    <w:rsid w:val="00962EAF"/>
    <w:rsid w:val="00971DC5"/>
    <w:rsid w:val="009C2498"/>
    <w:rsid w:val="009C44B8"/>
    <w:rsid w:val="009C5522"/>
    <w:rsid w:val="00A14B90"/>
    <w:rsid w:val="00A15FF9"/>
    <w:rsid w:val="00A73F89"/>
    <w:rsid w:val="00A948A3"/>
    <w:rsid w:val="00AB104A"/>
    <w:rsid w:val="00AB1F54"/>
    <w:rsid w:val="00AB72F2"/>
    <w:rsid w:val="00AD2D24"/>
    <w:rsid w:val="00AD44FA"/>
    <w:rsid w:val="00AF102F"/>
    <w:rsid w:val="00B00D41"/>
    <w:rsid w:val="00B12E5D"/>
    <w:rsid w:val="00B1398A"/>
    <w:rsid w:val="00B30855"/>
    <w:rsid w:val="00B34981"/>
    <w:rsid w:val="00B602AB"/>
    <w:rsid w:val="00B660E6"/>
    <w:rsid w:val="00B95756"/>
    <w:rsid w:val="00BA1260"/>
    <w:rsid w:val="00BA2411"/>
    <w:rsid w:val="00BA2A1A"/>
    <w:rsid w:val="00BC3EF7"/>
    <w:rsid w:val="00BE6100"/>
    <w:rsid w:val="00C0031C"/>
    <w:rsid w:val="00C16069"/>
    <w:rsid w:val="00C21FE9"/>
    <w:rsid w:val="00C23B05"/>
    <w:rsid w:val="00C70740"/>
    <w:rsid w:val="00CC0D68"/>
    <w:rsid w:val="00CD6493"/>
    <w:rsid w:val="00CE233A"/>
    <w:rsid w:val="00CF5E49"/>
    <w:rsid w:val="00D153E8"/>
    <w:rsid w:val="00D237DD"/>
    <w:rsid w:val="00D3121F"/>
    <w:rsid w:val="00D438E2"/>
    <w:rsid w:val="00D55AC5"/>
    <w:rsid w:val="00D616F5"/>
    <w:rsid w:val="00D65D23"/>
    <w:rsid w:val="00D72A1C"/>
    <w:rsid w:val="00D91943"/>
    <w:rsid w:val="00E003D1"/>
    <w:rsid w:val="00E04E4D"/>
    <w:rsid w:val="00E10756"/>
    <w:rsid w:val="00E21E5E"/>
    <w:rsid w:val="00E537E2"/>
    <w:rsid w:val="00E613F6"/>
    <w:rsid w:val="00E7378F"/>
    <w:rsid w:val="00E92D59"/>
    <w:rsid w:val="00F13D52"/>
    <w:rsid w:val="00F30DD6"/>
    <w:rsid w:val="00F45CE2"/>
    <w:rsid w:val="00F57662"/>
    <w:rsid w:val="00F73B68"/>
    <w:rsid w:val="00F8202E"/>
    <w:rsid w:val="00F935ED"/>
    <w:rsid w:val="00F9526D"/>
    <w:rsid w:val="00FA167A"/>
    <w:rsid w:val="00FB2BE4"/>
    <w:rsid w:val="00FB4E38"/>
    <w:rsid w:val="00FB6896"/>
    <w:rsid w:val="00FC585B"/>
    <w:rsid w:val="00FD1995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6C85"/>
  <w15:docId w15:val="{DB5F8349-428A-4DCD-A763-3DE6AA3D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5"/>
    <w:lsdException w:name="TOC Heading" w:uiPriority="5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4659D2"/>
    <w:pPr>
      <w:keepNext/>
      <w:keepLines/>
      <w:pageBreakBefore/>
      <w:spacing w:after="360" w:line="240" w:lineRule="auto"/>
      <w:ind w:left="567" w:firstLine="0"/>
      <w:outlineLvl w:val="0"/>
    </w:pPr>
    <w:rPr>
      <w:rFonts w:eastAsiaTheme="majorEastAsia" w:cstheme="majorBidi"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FA167A"/>
    <w:pPr>
      <w:keepNext/>
      <w:keepLines/>
      <w:numPr>
        <w:ilvl w:val="1"/>
        <w:numId w:val="5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FA167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4659D2"/>
    <w:rPr>
      <w:rFonts w:ascii="Times New Roman" w:eastAsiaTheme="majorEastAsia" w:hAnsi="Times New Roman" w:cstheme="majorBidi"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5"/>
    <w:qFormat/>
    <w:rsid w:val="00521CEB"/>
    <w:pPr>
      <w:pageBreakBefore w:val="0"/>
      <w:ind w:left="0"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35753D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732">
    <w:name w:val="К-732 Листинг"/>
    <w:basedOn w:val="732-0"/>
    <w:autoRedefine/>
    <w:uiPriority w:val="2"/>
    <w:qFormat/>
    <w:rsid w:val="00E7378F"/>
    <w:pPr>
      <w:jc w:val="left"/>
    </w:pPr>
    <w:rPr>
      <w:rFonts w:ascii="Courier New" w:hAnsi="Courier New"/>
      <w:sz w:val="24"/>
    </w:rPr>
  </w:style>
  <w:style w:type="paragraph" w:customStyle="1" w:styleId="732-3">
    <w:name w:val="К732 - Подпись к таблице"/>
    <w:basedOn w:val="a3"/>
    <w:link w:val="732-4"/>
    <w:qFormat/>
    <w:rsid w:val="00780013"/>
    <w:pPr>
      <w:jc w:val="left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780013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paragraph" w:styleId="af2">
    <w:name w:val="Document Map"/>
    <w:basedOn w:val="a3"/>
    <w:link w:val="af3"/>
    <w:uiPriority w:val="99"/>
    <w:semiHidden/>
    <w:unhideWhenUsed/>
    <w:rsid w:val="00A73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4"/>
    <w:link w:val="af2"/>
    <w:uiPriority w:val="99"/>
    <w:semiHidden/>
    <w:rsid w:val="00A73F89"/>
    <w:rPr>
      <w:rFonts w:ascii="Tahoma" w:hAnsi="Tahoma" w:cs="Tahoma"/>
      <w:color w:val="000000" w:themeColor="text1"/>
      <w:sz w:val="16"/>
      <w:szCs w:val="16"/>
    </w:rPr>
  </w:style>
  <w:style w:type="paragraph" w:styleId="af4">
    <w:name w:val="List Paragraph"/>
    <w:basedOn w:val="a3"/>
    <w:uiPriority w:val="34"/>
    <w:rsid w:val="00BA2A1A"/>
    <w:pPr>
      <w:ind w:left="720"/>
      <w:contextualSpacing/>
    </w:pPr>
  </w:style>
  <w:style w:type="paragraph" w:styleId="af5">
    <w:name w:val="endnote text"/>
    <w:basedOn w:val="a3"/>
    <w:link w:val="af6"/>
    <w:uiPriority w:val="99"/>
    <w:semiHidden/>
    <w:unhideWhenUsed/>
    <w:rsid w:val="00FB4E38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4"/>
    <w:link w:val="af5"/>
    <w:uiPriority w:val="99"/>
    <w:semiHidden/>
    <w:rsid w:val="00FB4E38"/>
    <w:rPr>
      <w:rFonts w:ascii="Times New Roman" w:hAnsi="Times New Roman"/>
      <w:color w:val="000000" w:themeColor="text1"/>
      <w:sz w:val="20"/>
      <w:szCs w:val="20"/>
    </w:rPr>
  </w:style>
  <w:style w:type="character" w:styleId="af7">
    <w:name w:val="endnote reference"/>
    <w:basedOn w:val="a4"/>
    <w:uiPriority w:val="99"/>
    <w:semiHidden/>
    <w:unhideWhenUsed/>
    <w:rsid w:val="00FB4E38"/>
    <w:rPr>
      <w:vertAlign w:val="superscript"/>
    </w:rPr>
  </w:style>
  <w:style w:type="paragraph" w:customStyle="1" w:styleId="Default">
    <w:name w:val="Default"/>
    <w:rsid w:val="00F9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8">
    <w:name w:val="АК Основной текст"/>
    <w:basedOn w:val="a3"/>
    <w:link w:val="af9"/>
    <w:qFormat/>
    <w:rsid w:val="00A948A3"/>
    <w:pPr>
      <w:ind w:firstLine="709"/>
    </w:pPr>
    <w:rPr>
      <w:rFonts w:eastAsia="Times New Roman" w:cs="Times New Roman"/>
      <w:color w:val="auto"/>
      <w:szCs w:val="28"/>
    </w:rPr>
  </w:style>
  <w:style w:type="character" w:customStyle="1" w:styleId="af9">
    <w:name w:val="АК Основной текст Знак"/>
    <w:basedOn w:val="a4"/>
    <w:link w:val="af8"/>
    <w:rsid w:val="00A948A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17410\Desktop\&#1054;&#1090;&#1095;&#1077;&#1090;_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D2FC7-6C2E-43CD-A4B7-4519E0110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Отчет_шаблон.dotx</Template>
  <TotalTime>238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S17410</dc:creator>
  <cp:lastModifiedBy>S17409</cp:lastModifiedBy>
  <cp:revision>21</cp:revision>
  <dcterms:created xsi:type="dcterms:W3CDTF">2021-03-01T11:30:00Z</dcterms:created>
  <dcterms:modified xsi:type="dcterms:W3CDTF">2021-10-18T07:31:00Z</dcterms:modified>
</cp:coreProperties>
</file>