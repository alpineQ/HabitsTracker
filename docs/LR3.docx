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A5CA8" w14:textId="77777777" w:rsidR="00C0031C" w:rsidRDefault="0052251D" w:rsidP="004659D2">
      <w:pPr>
        <w:pStyle w:val="1"/>
      </w:pPr>
      <w:r w:rsidRPr="00C0031C">
        <w:rPr>
          <w:rStyle w:val="20"/>
        </w:rPr>
        <w:t>Цель работы</w:t>
      </w:r>
      <w:r>
        <w:t xml:space="preserve"> </w:t>
      </w:r>
    </w:p>
    <w:p w14:paraId="04D1A988" w14:textId="77777777" w:rsidR="00C161E9" w:rsidRDefault="00C161E9" w:rsidP="00C161E9">
      <w:pPr>
        <w:pStyle w:val="af8"/>
        <w:rPr>
          <w:rFonts w:eastAsia="Calibri"/>
        </w:rPr>
      </w:pPr>
      <w:r>
        <w:rPr>
          <w:rFonts w:eastAsia="Calibri"/>
        </w:rPr>
        <w:t xml:space="preserve">Разработать приложение, обладающее возможностью работы в фоне (при выключенном экране). </w:t>
      </w:r>
    </w:p>
    <w:p w14:paraId="5B94D482" w14:textId="77777777" w:rsidR="004659D2" w:rsidRDefault="00C0031C" w:rsidP="00A948A3">
      <w:pPr>
        <w:pStyle w:val="2"/>
        <w:numPr>
          <w:ilvl w:val="0"/>
          <w:numId w:val="0"/>
        </w:numPr>
        <w:ind w:left="567"/>
      </w:pPr>
      <w:r w:rsidRPr="004659D2">
        <w:t>Ход работы</w:t>
      </w:r>
    </w:p>
    <w:p w14:paraId="77A9534B" w14:textId="1FFECAC2" w:rsidR="00A948A3" w:rsidRPr="00943BA3" w:rsidRDefault="00347AB3" w:rsidP="00A948A3">
      <w:r>
        <w:t>Модифицировано</w:t>
      </w:r>
      <w:r w:rsidR="00943BA3">
        <w:t xml:space="preserve"> графическое приложение</w:t>
      </w:r>
      <w:r w:rsidR="00A948A3">
        <w:t xml:space="preserve"> «</w:t>
      </w:r>
      <w:r w:rsidR="00943BA3">
        <w:rPr>
          <w:lang w:val="en-US"/>
        </w:rPr>
        <w:t>Habits</w:t>
      </w:r>
      <w:r w:rsidR="00943BA3" w:rsidRPr="00943BA3">
        <w:t xml:space="preserve"> </w:t>
      </w:r>
      <w:r w:rsidR="00943BA3">
        <w:rPr>
          <w:lang w:val="en-US"/>
        </w:rPr>
        <w:t>Tracker</w:t>
      </w:r>
      <w:r w:rsidR="001376B9">
        <w:t xml:space="preserve">», </w:t>
      </w:r>
      <w:r w:rsidR="00152098">
        <w:rPr>
          <w:rFonts w:eastAsia="Calibri"/>
        </w:rPr>
        <w:t>обладающее возможностью работы в фоне (при выключенном экране</w:t>
      </w:r>
      <w:r w:rsidR="00152098" w:rsidRPr="001D0207">
        <w:rPr>
          <w:rFonts w:eastAsia="Calibri"/>
        </w:rPr>
        <w:t>)</w:t>
      </w:r>
      <w:r w:rsidR="00943BA3">
        <w:rPr>
          <w:rFonts w:eastAsia="Calibri"/>
          <w:lang w:eastAsia="en-US"/>
        </w:rPr>
        <w:t>.</w:t>
      </w:r>
    </w:p>
    <w:p w14:paraId="35ED5CCF" w14:textId="77777777" w:rsidR="00A948A3" w:rsidRDefault="00A948A3" w:rsidP="00A948A3">
      <w:pPr>
        <w:jc w:val="center"/>
      </w:pPr>
    </w:p>
    <w:p w14:paraId="6E0E2EB6" w14:textId="1D4257DA" w:rsidR="008B46A1" w:rsidRDefault="001D0207" w:rsidP="008B46A1">
      <w:pPr>
        <w:jc w:val="center"/>
      </w:pPr>
      <w:r w:rsidRPr="001D020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469CBE0" wp14:editId="768621E3">
            <wp:extent cx="4098668" cy="887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716" cy="889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0131" w14:textId="1A3915FB" w:rsidR="008B46A1" w:rsidRDefault="000F72C9" w:rsidP="008B46A1">
      <w:pPr>
        <w:jc w:val="center"/>
      </w:pPr>
      <w:r>
        <w:t>Рисунок –  1</w:t>
      </w:r>
      <w:r w:rsidR="008B46A1">
        <w:t>.</w:t>
      </w:r>
      <w:r w:rsidR="008B46A1" w:rsidRPr="008B46A1">
        <w:t xml:space="preserve"> </w:t>
      </w:r>
      <w:r w:rsidR="001D0207">
        <w:t>Синхронизация привычек в приложении</w:t>
      </w:r>
      <w:r w:rsidR="008B46A1">
        <w:t>.</w:t>
      </w:r>
    </w:p>
    <w:p w14:paraId="26F17F0E" w14:textId="13EF8143" w:rsidR="000F72C9" w:rsidRDefault="001D0207" w:rsidP="000F72C9">
      <w:pPr>
        <w:jc w:val="center"/>
      </w:pPr>
      <w:r>
        <w:rPr>
          <w:noProof/>
        </w:rPr>
        <w:lastRenderedPageBreak/>
        <w:drawing>
          <wp:inline distT="0" distB="0" distL="0" distR="0" wp14:anchorId="663E9EDC" wp14:editId="0ABB5CB2">
            <wp:extent cx="4067175" cy="88090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064" cy="881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1627" w14:textId="460FDAE9" w:rsidR="008B46A1" w:rsidRDefault="000F72C9" w:rsidP="000F72C9">
      <w:pPr>
        <w:jc w:val="center"/>
      </w:pPr>
      <w:r>
        <w:t>Рисунок –  2.</w:t>
      </w:r>
      <w:r w:rsidRPr="008B46A1">
        <w:t xml:space="preserve"> </w:t>
      </w:r>
      <w:r w:rsidR="001D0207">
        <w:t>Синхронизация привычек в</w:t>
      </w:r>
      <w:r w:rsidR="001D0207">
        <w:t>не</w:t>
      </w:r>
      <w:r w:rsidR="001D0207">
        <w:t xml:space="preserve"> приложени</w:t>
      </w:r>
      <w:r w:rsidR="001D0207">
        <w:t>я.</w:t>
      </w:r>
    </w:p>
    <w:p w14:paraId="46F29662" w14:textId="77777777" w:rsidR="00FC585B" w:rsidRDefault="00073FCD" w:rsidP="00A948A3">
      <w:pPr>
        <w:pStyle w:val="2"/>
        <w:numPr>
          <w:ilvl w:val="0"/>
          <w:numId w:val="0"/>
        </w:numPr>
        <w:ind w:left="567"/>
      </w:pPr>
      <w:r>
        <w:lastRenderedPageBreak/>
        <w:t>Вывод</w:t>
      </w:r>
    </w:p>
    <w:p w14:paraId="637FFAA0" w14:textId="14D6B798" w:rsidR="00002E18" w:rsidRPr="00943BA3" w:rsidRDefault="008B46A1" w:rsidP="00002E18">
      <w:r>
        <w:t xml:space="preserve">В ходе работы </w:t>
      </w:r>
      <w:r w:rsidR="00A15FF9">
        <w:t>модифицировано</w:t>
      </w:r>
      <w:r>
        <w:t xml:space="preserve"> </w:t>
      </w:r>
      <w:r w:rsidR="00002E18">
        <w:t>графическое приложение «</w:t>
      </w:r>
      <w:r w:rsidR="00002E18">
        <w:rPr>
          <w:lang w:val="en-US"/>
        </w:rPr>
        <w:t>Habits</w:t>
      </w:r>
      <w:r w:rsidR="00002E18" w:rsidRPr="00943BA3">
        <w:t xml:space="preserve"> </w:t>
      </w:r>
      <w:r w:rsidR="00002E18">
        <w:rPr>
          <w:lang w:val="en-US"/>
        </w:rPr>
        <w:t>Tracker</w:t>
      </w:r>
      <w:r w:rsidR="00002E18">
        <w:t xml:space="preserve">», </w:t>
      </w:r>
      <w:r w:rsidR="00845FB7">
        <w:rPr>
          <w:rFonts w:eastAsia="Calibri"/>
        </w:rPr>
        <w:t>обладающее возможностью работы в фоне (при выключенном экране</w:t>
      </w:r>
      <w:r w:rsidR="00845FB7" w:rsidRPr="001D0207">
        <w:rPr>
          <w:rFonts w:eastAsia="Calibri"/>
        </w:rPr>
        <w:t>)</w:t>
      </w:r>
      <w:r w:rsidR="00845FB7">
        <w:rPr>
          <w:rFonts w:eastAsia="Calibri"/>
          <w:lang w:eastAsia="en-US"/>
        </w:rPr>
        <w:t>.</w:t>
      </w:r>
      <w:bookmarkStart w:id="0" w:name="_GoBack"/>
      <w:bookmarkEnd w:id="0"/>
    </w:p>
    <w:p w14:paraId="3FBEC1D6" w14:textId="77777777" w:rsidR="008B46A1" w:rsidRPr="008B46A1" w:rsidRDefault="008B46A1" w:rsidP="008B46A1"/>
    <w:sectPr w:rsidR="008B46A1" w:rsidRPr="008B46A1" w:rsidSect="00BA1260">
      <w:footerReference w:type="default" r:id="rId10"/>
      <w:pgSz w:w="11906" w:h="16838" w:code="9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354F1" w14:textId="77777777" w:rsidR="00213956" w:rsidRDefault="00213956" w:rsidP="00BA2411">
      <w:pPr>
        <w:spacing w:line="240" w:lineRule="auto"/>
      </w:pPr>
      <w:r>
        <w:separator/>
      </w:r>
    </w:p>
    <w:p w14:paraId="5A7E6489" w14:textId="77777777" w:rsidR="00213956" w:rsidRDefault="00213956"/>
  </w:endnote>
  <w:endnote w:type="continuationSeparator" w:id="0">
    <w:p w14:paraId="65F419BC" w14:textId="77777777" w:rsidR="00213956" w:rsidRDefault="00213956" w:rsidP="00BA2411">
      <w:pPr>
        <w:spacing w:line="240" w:lineRule="auto"/>
      </w:pPr>
      <w:r>
        <w:continuationSeparator/>
      </w:r>
    </w:p>
    <w:p w14:paraId="608C36B5" w14:textId="77777777" w:rsidR="00213956" w:rsidRDefault="002139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  <w:sz w:val="24"/>
        <w:szCs w:val="24"/>
      </w:rPr>
      <w:id w:val="1164595251"/>
      <w:docPartObj>
        <w:docPartGallery w:val="Page Numbers (Bottom of Page)"/>
        <w:docPartUnique/>
      </w:docPartObj>
    </w:sdtPr>
    <w:sdtEndPr/>
    <w:sdtContent>
      <w:p w14:paraId="66B0A44B" w14:textId="77777777" w:rsidR="008346F2" w:rsidRPr="00087672" w:rsidRDefault="008346F2" w:rsidP="00087672">
        <w:pPr>
          <w:pStyle w:val="a9"/>
          <w:jc w:val="center"/>
          <w:rPr>
            <w:rFonts w:cs="Times New Roman"/>
            <w:sz w:val="24"/>
            <w:szCs w:val="24"/>
          </w:rPr>
        </w:pPr>
        <w:r w:rsidRPr="00BA2411">
          <w:rPr>
            <w:rFonts w:cs="Times New Roman"/>
            <w:sz w:val="24"/>
            <w:szCs w:val="24"/>
          </w:rPr>
          <w:fldChar w:fldCharType="begin"/>
        </w:r>
        <w:r w:rsidRPr="00BA2411">
          <w:rPr>
            <w:rFonts w:cs="Times New Roman"/>
            <w:sz w:val="24"/>
            <w:szCs w:val="24"/>
          </w:rPr>
          <w:instrText>PAGE   \* MERGEFORMAT</w:instrText>
        </w:r>
        <w:r w:rsidRPr="00BA2411">
          <w:rPr>
            <w:rFonts w:cs="Times New Roman"/>
            <w:sz w:val="24"/>
            <w:szCs w:val="24"/>
          </w:rPr>
          <w:fldChar w:fldCharType="separate"/>
        </w:r>
        <w:r w:rsidR="00347AB3">
          <w:rPr>
            <w:rFonts w:cs="Times New Roman"/>
            <w:noProof/>
            <w:sz w:val="24"/>
            <w:szCs w:val="24"/>
          </w:rPr>
          <w:t>2</w:t>
        </w:r>
        <w:r w:rsidRPr="00BA2411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6A919" w14:textId="77777777" w:rsidR="00213956" w:rsidRDefault="00213956" w:rsidP="00BA2411">
      <w:pPr>
        <w:spacing w:line="240" w:lineRule="auto"/>
      </w:pPr>
      <w:r>
        <w:separator/>
      </w:r>
    </w:p>
    <w:p w14:paraId="772211C6" w14:textId="77777777" w:rsidR="00213956" w:rsidRDefault="00213956"/>
  </w:footnote>
  <w:footnote w:type="continuationSeparator" w:id="0">
    <w:p w14:paraId="2DF3C446" w14:textId="77777777" w:rsidR="00213956" w:rsidRDefault="00213956" w:rsidP="00BA2411">
      <w:pPr>
        <w:spacing w:line="240" w:lineRule="auto"/>
      </w:pPr>
      <w:r>
        <w:continuationSeparator/>
      </w:r>
    </w:p>
    <w:p w14:paraId="7BBD76E3" w14:textId="77777777" w:rsidR="00213956" w:rsidRDefault="002139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C564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8"/>
    <w:multiLevelType w:val="singleLevel"/>
    <w:tmpl w:val="14D44588"/>
    <w:lvl w:ilvl="0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43C07BFC"/>
    <w:lvl w:ilvl="0">
      <w:start w:val="1"/>
      <w:numFmt w:val="bullet"/>
      <w:pStyle w:val="a0"/>
      <w:suff w:val="space"/>
      <w:lvlText w:val="‐"/>
      <w:lvlJc w:val="left"/>
      <w:pPr>
        <w:ind w:left="567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C"/>
    <w:multiLevelType w:val="hybridMultilevel"/>
    <w:tmpl w:val="1B6C7440"/>
    <w:lvl w:ilvl="0" w:tplc="2050E1A4">
      <w:start w:val="1"/>
      <w:numFmt w:val="bullet"/>
      <w:pStyle w:val="a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690FDB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93E9C54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DD0460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D42DF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D88ABA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95D6D1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9FC64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34A82F4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4" w15:restartNumberingAfterBreak="0">
    <w:nsid w:val="005F7B00"/>
    <w:multiLevelType w:val="hybridMultilevel"/>
    <w:tmpl w:val="EED88E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D9117F"/>
    <w:multiLevelType w:val="hybridMultilevel"/>
    <w:tmpl w:val="DD466D30"/>
    <w:lvl w:ilvl="0" w:tplc="FF8AEB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6CE2ECC"/>
    <w:multiLevelType w:val="hybridMultilevel"/>
    <w:tmpl w:val="03201B38"/>
    <w:lvl w:ilvl="0" w:tplc="8810432C">
      <w:start w:val="1"/>
      <w:numFmt w:val="russianLower"/>
      <w:pStyle w:val="a2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17D8C"/>
    <w:multiLevelType w:val="multilevel"/>
    <w:tmpl w:val="0218AD3C"/>
    <w:lvl w:ilvl="0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C766302"/>
    <w:multiLevelType w:val="hybridMultilevel"/>
    <w:tmpl w:val="5BFE84BA"/>
    <w:lvl w:ilvl="0" w:tplc="31DE572C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7E04E616" w:tentative="1">
      <w:start w:val="1"/>
      <w:numFmt w:val="lowerLetter"/>
      <w:lvlText w:val="%2."/>
      <w:lvlJc w:val="left"/>
      <w:pPr>
        <w:ind w:left="2007" w:hanging="360"/>
      </w:pPr>
    </w:lvl>
    <w:lvl w:ilvl="2" w:tplc="4F2EF56C" w:tentative="1">
      <w:start w:val="1"/>
      <w:numFmt w:val="lowerRoman"/>
      <w:lvlText w:val="%3."/>
      <w:lvlJc w:val="right"/>
      <w:pPr>
        <w:ind w:left="2727" w:hanging="180"/>
      </w:pPr>
    </w:lvl>
    <w:lvl w:ilvl="3" w:tplc="1FEE5578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0CC3EE3"/>
    <w:multiLevelType w:val="hybridMultilevel"/>
    <w:tmpl w:val="9DA08C6A"/>
    <w:lvl w:ilvl="0" w:tplc="588ED428">
      <w:start w:val="1"/>
      <w:numFmt w:val="bullet"/>
      <w:pStyle w:val="732-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3877438"/>
    <w:multiLevelType w:val="multilevel"/>
    <w:tmpl w:val="EB220138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4331F03"/>
    <w:multiLevelType w:val="hybridMultilevel"/>
    <w:tmpl w:val="73388982"/>
    <w:lvl w:ilvl="0" w:tplc="9582033C">
      <w:start w:val="1"/>
      <w:numFmt w:val="lowerLetter"/>
      <w:lvlText w:val="%1)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8B510DF"/>
    <w:multiLevelType w:val="hybridMultilevel"/>
    <w:tmpl w:val="DD92C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8"/>
    <w:lvlOverride w:ilvl="0">
      <w:lvl w:ilvl="0" w:tplc="31DE572C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 w:tplc="7E04E616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 w:tplc="4F2EF56C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plc="1FEE5578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4">
    <w:abstractNumId w:val="7"/>
  </w:num>
  <w:num w:numId="5">
    <w:abstractNumId w:val="10"/>
  </w:num>
  <w:num w:numId="6">
    <w:abstractNumId w:val="2"/>
  </w:num>
  <w:num w:numId="7">
    <w:abstractNumId w:val="1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6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9"/>
  </w:num>
  <w:num w:numId="14">
    <w:abstractNumId w:val="4"/>
  </w:num>
  <w:num w:numId="15">
    <w:abstractNumId w:val="5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E38"/>
    <w:rsid w:val="00002E18"/>
    <w:rsid w:val="00003D1F"/>
    <w:rsid w:val="00014FE6"/>
    <w:rsid w:val="000225E4"/>
    <w:rsid w:val="00022981"/>
    <w:rsid w:val="00073FCD"/>
    <w:rsid w:val="00077B6E"/>
    <w:rsid w:val="00087672"/>
    <w:rsid w:val="000B5B92"/>
    <w:rsid w:val="000D2FDB"/>
    <w:rsid w:val="000F4D6D"/>
    <w:rsid w:val="000F72C9"/>
    <w:rsid w:val="00104B54"/>
    <w:rsid w:val="00115C2E"/>
    <w:rsid w:val="0012133B"/>
    <w:rsid w:val="001376B9"/>
    <w:rsid w:val="00152098"/>
    <w:rsid w:val="001524CA"/>
    <w:rsid w:val="001B57BC"/>
    <w:rsid w:val="001C1933"/>
    <w:rsid w:val="001C3263"/>
    <w:rsid w:val="001D0207"/>
    <w:rsid w:val="001D1C40"/>
    <w:rsid w:val="00207D9E"/>
    <w:rsid w:val="00213956"/>
    <w:rsid w:val="002248E0"/>
    <w:rsid w:val="00252380"/>
    <w:rsid w:val="002539C0"/>
    <w:rsid w:val="00253FB3"/>
    <w:rsid w:val="00264FFE"/>
    <w:rsid w:val="002834CB"/>
    <w:rsid w:val="002C799D"/>
    <w:rsid w:val="002E31AB"/>
    <w:rsid w:val="002E6075"/>
    <w:rsid w:val="0032389F"/>
    <w:rsid w:val="00347AB3"/>
    <w:rsid w:val="0035753D"/>
    <w:rsid w:val="00367353"/>
    <w:rsid w:val="00387657"/>
    <w:rsid w:val="003C18DC"/>
    <w:rsid w:val="0043101E"/>
    <w:rsid w:val="00437035"/>
    <w:rsid w:val="004479CD"/>
    <w:rsid w:val="00456DCA"/>
    <w:rsid w:val="004659D2"/>
    <w:rsid w:val="004A17E7"/>
    <w:rsid w:val="004B0A33"/>
    <w:rsid w:val="004C0550"/>
    <w:rsid w:val="004C072E"/>
    <w:rsid w:val="004C4630"/>
    <w:rsid w:val="004D4DF8"/>
    <w:rsid w:val="004F7AE4"/>
    <w:rsid w:val="00504242"/>
    <w:rsid w:val="00521CEB"/>
    <w:rsid w:val="0052251D"/>
    <w:rsid w:val="00526ABE"/>
    <w:rsid w:val="0053051B"/>
    <w:rsid w:val="0054038C"/>
    <w:rsid w:val="0054131A"/>
    <w:rsid w:val="00554ED5"/>
    <w:rsid w:val="00581AAD"/>
    <w:rsid w:val="00592425"/>
    <w:rsid w:val="005A2DC7"/>
    <w:rsid w:val="005A33A0"/>
    <w:rsid w:val="005C32FB"/>
    <w:rsid w:val="005C37ED"/>
    <w:rsid w:val="005E160E"/>
    <w:rsid w:val="005E2DC1"/>
    <w:rsid w:val="005F1499"/>
    <w:rsid w:val="005F21D5"/>
    <w:rsid w:val="00607F49"/>
    <w:rsid w:val="00612978"/>
    <w:rsid w:val="006423BD"/>
    <w:rsid w:val="00654F47"/>
    <w:rsid w:val="00657AF6"/>
    <w:rsid w:val="006C1865"/>
    <w:rsid w:val="006D70CE"/>
    <w:rsid w:val="006E6A8A"/>
    <w:rsid w:val="007257BB"/>
    <w:rsid w:val="0073198F"/>
    <w:rsid w:val="007331AC"/>
    <w:rsid w:val="00743910"/>
    <w:rsid w:val="0075481F"/>
    <w:rsid w:val="0076652A"/>
    <w:rsid w:val="0076788C"/>
    <w:rsid w:val="00780013"/>
    <w:rsid w:val="00786E89"/>
    <w:rsid w:val="00787D28"/>
    <w:rsid w:val="007934D9"/>
    <w:rsid w:val="007B59C6"/>
    <w:rsid w:val="007E3BF0"/>
    <w:rsid w:val="007F7F38"/>
    <w:rsid w:val="00832EDE"/>
    <w:rsid w:val="008346F2"/>
    <w:rsid w:val="00845FB7"/>
    <w:rsid w:val="008654DA"/>
    <w:rsid w:val="00870036"/>
    <w:rsid w:val="00894564"/>
    <w:rsid w:val="008B342A"/>
    <w:rsid w:val="008B46A1"/>
    <w:rsid w:val="008C5C31"/>
    <w:rsid w:val="008F777F"/>
    <w:rsid w:val="00943BA3"/>
    <w:rsid w:val="00951A0A"/>
    <w:rsid w:val="009537F1"/>
    <w:rsid w:val="00962EAF"/>
    <w:rsid w:val="00971DC5"/>
    <w:rsid w:val="009C2498"/>
    <w:rsid w:val="009C44B8"/>
    <w:rsid w:val="009C5522"/>
    <w:rsid w:val="00A14B90"/>
    <w:rsid w:val="00A15FF9"/>
    <w:rsid w:val="00A73F89"/>
    <w:rsid w:val="00A948A3"/>
    <w:rsid w:val="00AB104A"/>
    <w:rsid w:val="00AB1F54"/>
    <w:rsid w:val="00AB72F2"/>
    <w:rsid w:val="00AD2D24"/>
    <w:rsid w:val="00AD44FA"/>
    <w:rsid w:val="00AF102F"/>
    <w:rsid w:val="00B00D41"/>
    <w:rsid w:val="00B12E5D"/>
    <w:rsid w:val="00B1398A"/>
    <w:rsid w:val="00B30855"/>
    <w:rsid w:val="00B34981"/>
    <w:rsid w:val="00B602AB"/>
    <w:rsid w:val="00B660E6"/>
    <w:rsid w:val="00B95756"/>
    <w:rsid w:val="00BA1260"/>
    <w:rsid w:val="00BA2411"/>
    <w:rsid w:val="00BA2A1A"/>
    <w:rsid w:val="00BC3EF7"/>
    <w:rsid w:val="00BE6100"/>
    <w:rsid w:val="00C0031C"/>
    <w:rsid w:val="00C16069"/>
    <w:rsid w:val="00C161E9"/>
    <w:rsid w:val="00C21FE9"/>
    <w:rsid w:val="00C23B05"/>
    <w:rsid w:val="00C70740"/>
    <w:rsid w:val="00CC0D68"/>
    <w:rsid w:val="00CD6493"/>
    <w:rsid w:val="00CE233A"/>
    <w:rsid w:val="00CF5E49"/>
    <w:rsid w:val="00D153E8"/>
    <w:rsid w:val="00D237DD"/>
    <w:rsid w:val="00D3121F"/>
    <w:rsid w:val="00D438E2"/>
    <w:rsid w:val="00D55AC5"/>
    <w:rsid w:val="00D616F5"/>
    <w:rsid w:val="00D65D23"/>
    <w:rsid w:val="00D72A1C"/>
    <w:rsid w:val="00D91943"/>
    <w:rsid w:val="00E003D1"/>
    <w:rsid w:val="00E04E4D"/>
    <w:rsid w:val="00E10756"/>
    <w:rsid w:val="00E21E5E"/>
    <w:rsid w:val="00E537E2"/>
    <w:rsid w:val="00E613F6"/>
    <w:rsid w:val="00E7378F"/>
    <w:rsid w:val="00E92D59"/>
    <w:rsid w:val="00F13D52"/>
    <w:rsid w:val="00F30DD6"/>
    <w:rsid w:val="00F45CE2"/>
    <w:rsid w:val="00F57662"/>
    <w:rsid w:val="00F73B68"/>
    <w:rsid w:val="00F8202E"/>
    <w:rsid w:val="00F935ED"/>
    <w:rsid w:val="00F9526D"/>
    <w:rsid w:val="00FA167A"/>
    <w:rsid w:val="00FB2BE4"/>
    <w:rsid w:val="00FB4E38"/>
    <w:rsid w:val="00FB6896"/>
    <w:rsid w:val="00FC585B"/>
    <w:rsid w:val="00FD1995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F1DF1"/>
  <w15:docId w15:val="{DB5F8349-428A-4DCD-A763-3DE6AA3D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5" w:unhideWhenUsed="1"/>
    <w:lsdException w:name="TOC Heading" w:semiHidden="1" w:uiPriority="5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aliases w:val="К732 - Обычный"/>
    <w:qFormat/>
    <w:rsid w:val="00E7378F"/>
    <w:pPr>
      <w:suppressAutoHyphens/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К732 - Заголовок 1"/>
    <w:basedOn w:val="a3"/>
    <w:next w:val="a3"/>
    <w:link w:val="10"/>
    <w:autoRedefine/>
    <w:uiPriority w:val="3"/>
    <w:qFormat/>
    <w:rsid w:val="004659D2"/>
    <w:pPr>
      <w:keepNext/>
      <w:keepLines/>
      <w:pageBreakBefore/>
      <w:spacing w:after="360" w:line="240" w:lineRule="auto"/>
      <w:ind w:left="567" w:firstLine="0"/>
      <w:outlineLvl w:val="0"/>
    </w:pPr>
    <w:rPr>
      <w:rFonts w:eastAsiaTheme="majorEastAsia" w:cstheme="majorBidi"/>
      <w:bCs/>
      <w:smallCaps/>
      <w:szCs w:val="28"/>
    </w:rPr>
  </w:style>
  <w:style w:type="paragraph" w:styleId="2">
    <w:name w:val="heading 2"/>
    <w:aliases w:val="К732 - Заголовок 2"/>
    <w:basedOn w:val="a3"/>
    <w:next w:val="a3"/>
    <w:link w:val="20"/>
    <w:autoRedefine/>
    <w:uiPriority w:val="3"/>
    <w:qFormat/>
    <w:rsid w:val="00FA167A"/>
    <w:pPr>
      <w:keepNext/>
      <w:keepLines/>
      <w:numPr>
        <w:ilvl w:val="1"/>
        <w:numId w:val="5"/>
      </w:numPr>
      <w:spacing w:after="360" w:line="240" w:lineRule="auto"/>
      <w:ind w:left="0" w:firstLine="56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К732 - Заголовок 3"/>
    <w:basedOn w:val="a3"/>
    <w:next w:val="a3"/>
    <w:link w:val="30"/>
    <w:autoRedefine/>
    <w:uiPriority w:val="3"/>
    <w:qFormat/>
    <w:rsid w:val="00AD2D24"/>
    <w:pPr>
      <w:keepNext/>
      <w:keepLines/>
      <w:numPr>
        <w:ilvl w:val="2"/>
        <w:numId w:val="5"/>
      </w:numPr>
      <w:spacing w:after="360" w:line="240" w:lineRule="auto"/>
      <w:ind w:left="0" w:firstLine="567"/>
      <w:outlineLvl w:val="2"/>
    </w:pPr>
    <w:rPr>
      <w:rFonts w:eastAsiaTheme="majorEastAsia" w:cstheme="majorBidi"/>
      <w:bCs/>
    </w:rPr>
  </w:style>
  <w:style w:type="paragraph" w:styleId="4">
    <w:name w:val="heading 4"/>
    <w:aliases w:val="К732 - Заголовок 4"/>
    <w:basedOn w:val="a3"/>
    <w:next w:val="a3"/>
    <w:link w:val="40"/>
    <w:autoRedefine/>
    <w:uiPriority w:val="3"/>
    <w:qFormat/>
    <w:rsid w:val="00AD2D24"/>
    <w:pPr>
      <w:keepNext/>
      <w:keepLines/>
      <w:numPr>
        <w:ilvl w:val="3"/>
        <w:numId w:val="5"/>
      </w:numPr>
      <w:spacing w:after="360" w:line="240" w:lineRule="auto"/>
      <w:ind w:left="0" w:firstLine="567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3"/>
    <w:next w:val="a3"/>
    <w:link w:val="50"/>
    <w:uiPriority w:val="99"/>
    <w:semiHidden/>
    <w:rsid w:val="00592425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9"/>
    <w:semiHidden/>
    <w:qFormat/>
    <w:rsid w:val="00592425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9"/>
    <w:semiHidden/>
    <w:qFormat/>
    <w:rsid w:val="00592425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qFormat/>
    <w:rsid w:val="00592425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9"/>
    <w:semiHidden/>
    <w:qFormat/>
    <w:rsid w:val="00592425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paragraph" w:styleId="a9">
    <w:name w:val="footer"/>
    <w:basedOn w:val="a3"/>
    <w:link w:val="aa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aliases w:val="К732 - Заголовок 2 Знак"/>
    <w:basedOn w:val="a4"/>
    <w:link w:val="2"/>
    <w:uiPriority w:val="3"/>
    <w:rsid w:val="00FA167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aliases w:val="К732 - Заголовок 1 Знак"/>
    <w:basedOn w:val="a4"/>
    <w:link w:val="1"/>
    <w:uiPriority w:val="3"/>
    <w:rsid w:val="004659D2"/>
    <w:rPr>
      <w:rFonts w:ascii="Times New Roman" w:eastAsiaTheme="majorEastAsia" w:hAnsi="Times New Roman" w:cstheme="majorBidi"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aliases w:val="К732 - Заголовок 3 Знак"/>
    <w:basedOn w:val="a4"/>
    <w:link w:val="3"/>
    <w:uiPriority w:val="3"/>
    <w:rsid w:val="00AD2D24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aliases w:val="К732 - Заголовок 4 Знак"/>
    <w:basedOn w:val="a4"/>
    <w:link w:val="4"/>
    <w:uiPriority w:val="3"/>
    <w:rsid w:val="00AD2D24"/>
    <w:rPr>
      <w:rFonts w:ascii="Times New Roman" w:eastAsiaTheme="majorEastAsia" w:hAnsi="Times New Roman" w:cstheme="majorBidi"/>
      <w:bCs/>
      <w:i/>
      <w:iCs/>
      <w:color w:val="000000" w:themeColor="text1"/>
      <w:sz w:val="28"/>
    </w:rPr>
  </w:style>
  <w:style w:type="character" w:customStyle="1" w:styleId="50">
    <w:name w:val="Заголовок 5 Знак"/>
    <w:basedOn w:val="a4"/>
    <w:link w:val="5"/>
    <w:uiPriority w:val="99"/>
    <w:semiHidden/>
    <w:rsid w:val="00AD2D2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4"/>
    <w:link w:val="6"/>
    <w:uiPriority w:val="99"/>
    <w:semiHidden/>
    <w:rsid w:val="00AD2D2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4"/>
    <w:link w:val="8"/>
    <w:uiPriority w:val="99"/>
    <w:semiHidden/>
    <w:rsid w:val="00AD2D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TOC Heading"/>
    <w:basedOn w:val="1"/>
    <w:next w:val="a3"/>
    <w:autoRedefine/>
    <w:uiPriority w:val="5"/>
    <w:qFormat/>
    <w:rsid w:val="00521CEB"/>
    <w:pPr>
      <w:pageBreakBefore w:val="0"/>
      <w:ind w:left="0" w:firstLine="567"/>
      <w:outlineLvl w:val="9"/>
    </w:pPr>
  </w:style>
  <w:style w:type="paragraph" w:customStyle="1" w:styleId="732-0">
    <w:name w:val="К732 - Изображение"/>
    <w:basedOn w:val="a3"/>
    <w:next w:val="732-1"/>
    <w:link w:val="732-2"/>
    <w:autoRedefine/>
    <w:uiPriority w:val="1"/>
    <w:qFormat/>
    <w:rsid w:val="00AD2D24"/>
    <w:pPr>
      <w:keepNext/>
      <w:spacing w:line="240" w:lineRule="auto"/>
      <w:ind w:firstLine="0"/>
      <w:jc w:val="center"/>
    </w:pPr>
  </w:style>
  <w:style w:type="paragraph" w:styleId="a0">
    <w:name w:val="List Bullet"/>
    <w:basedOn w:val="a3"/>
    <w:autoRedefine/>
    <w:uiPriority w:val="1"/>
    <w:qFormat/>
    <w:rsid w:val="00FC585B"/>
    <w:pPr>
      <w:numPr>
        <w:numId w:val="6"/>
      </w:numPr>
      <w:ind w:left="0" w:firstLine="567"/>
      <w:contextualSpacing/>
    </w:pPr>
  </w:style>
  <w:style w:type="paragraph" w:styleId="11">
    <w:name w:val="toc 1"/>
    <w:basedOn w:val="a3"/>
    <w:next w:val="a3"/>
    <w:autoRedefine/>
    <w:uiPriority w:val="39"/>
    <w:unhideWhenUsed/>
    <w:rsid w:val="00521CEB"/>
    <w:pPr>
      <w:tabs>
        <w:tab w:val="right" w:leader="dot" w:pos="10195"/>
      </w:tabs>
      <w:spacing w:before="60" w:after="60" w:line="240" w:lineRule="auto"/>
      <w:ind w:left="227" w:right="567" w:hanging="227"/>
      <w:jc w:val="left"/>
    </w:pPr>
    <w:rPr>
      <w:b/>
      <w:smallCaps/>
    </w:rPr>
  </w:style>
  <w:style w:type="paragraph" w:styleId="21">
    <w:name w:val="toc 2"/>
    <w:basedOn w:val="a3"/>
    <w:next w:val="a3"/>
    <w:autoRedefine/>
    <w:uiPriority w:val="39"/>
    <w:unhideWhenUsed/>
    <w:rsid w:val="0043101E"/>
    <w:pPr>
      <w:spacing w:before="60" w:after="60" w:line="240" w:lineRule="auto"/>
      <w:ind w:left="681" w:right="567" w:hanging="454"/>
      <w:jc w:val="left"/>
    </w:pPr>
    <w:rPr>
      <w:smallCaps/>
    </w:rPr>
  </w:style>
  <w:style w:type="paragraph" w:styleId="31">
    <w:name w:val="toc 3"/>
    <w:basedOn w:val="a3"/>
    <w:next w:val="a3"/>
    <w:autoRedefine/>
    <w:uiPriority w:val="39"/>
    <w:unhideWhenUsed/>
    <w:rsid w:val="0043101E"/>
    <w:pPr>
      <w:spacing w:line="240" w:lineRule="auto"/>
      <w:ind w:left="1446" w:right="567" w:hanging="709"/>
      <w:jc w:val="left"/>
    </w:pPr>
  </w:style>
  <w:style w:type="paragraph" w:styleId="41">
    <w:name w:val="toc 4"/>
    <w:basedOn w:val="a3"/>
    <w:next w:val="a3"/>
    <w:autoRedefine/>
    <w:uiPriority w:val="39"/>
    <w:unhideWhenUsed/>
    <w:rsid w:val="0043101E"/>
    <w:pPr>
      <w:spacing w:line="240" w:lineRule="auto"/>
      <w:ind w:left="2127" w:right="567" w:hanging="709"/>
      <w:jc w:val="left"/>
    </w:pPr>
  </w:style>
  <w:style w:type="paragraph" w:styleId="a">
    <w:name w:val="List Number"/>
    <w:aliases w:val="К732 - Нумерованный список"/>
    <w:basedOn w:val="a3"/>
    <w:link w:val="ac"/>
    <w:autoRedefine/>
    <w:uiPriority w:val="1"/>
    <w:qFormat/>
    <w:rsid w:val="0035753D"/>
    <w:pPr>
      <w:numPr>
        <w:numId w:val="7"/>
      </w:numPr>
      <w:contextualSpacing/>
    </w:pPr>
  </w:style>
  <w:style w:type="character" w:styleId="ad">
    <w:name w:val="Hyperlink"/>
    <w:basedOn w:val="a4"/>
    <w:uiPriority w:val="99"/>
    <w:unhideWhenUsed/>
    <w:rsid w:val="00FC585B"/>
    <w:rPr>
      <w:color w:val="0000FF" w:themeColor="hyperlink"/>
      <w:u w:val="single"/>
    </w:rPr>
  </w:style>
  <w:style w:type="paragraph" w:customStyle="1" w:styleId="a2">
    <w:name w:val="Многоуровневый список"/>
    <w:basedOn w:val="a"/>
    <w:autoRedefine/>
    <w:uiPriority w:val="2"/>
    <w:qFormat/>
    <w:rsid w:val="00264FFE"/>
    <w:pPr>
      <w:numPr>
        <w:numId w:val="10"/>
      </w:numPr>
      <w:ind w:left="0" w:firstLine="567"/>
    </w:pPr>
  </w:style>
  <w:style w:type="paragraph" w:styleId="ae">
    <w:name w:val="Balloon Text"/>
    <w:basedOn w:val="a3"/>
    <w:link w:val="af"/>
    <w:uiPriority w:val="99"/>
    <w:semiHidden/>
    <w:unhideWhenUsed/>
    <w:rsid w:val="004C4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4"/>
    <w:link w:val="ae"/>
    <w:uiPriority w:val="99"/>
    <w:semiHidden/>
    <w:rsid w:val="004C4630"/>
    <w:rPr>
      <w:rFonts w:ascii="Tahoma" w:hAnsi="Tahoma" w:cs="Tahoma"/>
      <w:color w:val="000000" w:themeColor="text1"/>
      <w:sz w:val="16"/>
      <w:szCs w:val="16"/>
    </w:rPr>
  </w:style>
  <w:style w:type="table" w:styleId="af0">
    <w:name w:val="Table Grid"/>
    <w:basedOn w:val="a5"/>
    <w:uiPriority w:val="59"/>
    <w:rsid w:val="00F4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732">
    <w:name w:val="К-732 Листинг"/>
    <w:basedOn w:val="732-0"/>
    <w:autoRedefine/>
    <w:uiPriority w:val="2"/>
    <w:qFormat/>
    <w:rsid w:val="00E7378F"/>
    <w:pPr>
      <w:jc w:val="left"/>
    </w:pPr>
    <w:rPr>
      <w:rFonts w:ascii="Courier New" w:hAnsi="Courier New"/>
      <w:sz w:val="24"/>
    </w:rPr>
  </w:style>
  <w:style w:type="paragraph" w:customStyle="1" w:styleId="732-3">
    <w:name w:val="К732 - Подпись к таблице"/>
    <w:basedOn w:val="a3"/>
    <w:link w:val="732-4"/>
    <w:qFormat/>
    <w:rsid w:val="00780013"/>
    <w:pPr>
      <w:jc w:val="left"/>
    </w:pPr>
  </w:style>
  <w:style w:type="paragraph" w:customStyle="1" w:styleId="732-5">
    <w:name w:val="К732 - Подпись листинга"/>
    <w:basedOn w:val="a3"/>
    <w:next w:val="-732"/>
    <w:link w:val="732-6"/>
    <w:qFormat/>
    <w:rsid w:val="004D4DF8"/>
    <w:pPr>
      <w:ind w:firstLine="0"/>
    </w:pPr>
    <w:rPr>
      <w:lang w:val="en-US"/>
    </w:rPr>
  </w:style>
  <w:style w:type="character" w:customStyle="1" w:styleId="732-4">
    <w:name w:val="К732 - Подпись к таблице Знак"/>
    <w:basedOn w:val="a4"/>
    <w:link w:val="732-3"/>
    <w:rsid w:val="00780013"/>
    <w:rPr>
      <w:rFonts w:ascii="Times New Roman" w:hAnsi="Times New Roman"/>
      <w:color w:val="000000" w:themeColor="text1"/>
      <w:sz w:val="28"/>
    </w:rPr>
  </w:style>
  <w:style w:type="paragraph" w:customStyle="1" w:styleId="732-1">
    <w:name w:val="К732 - подпись к рисунку"/>
    <w:basedOn w:val="732-0"/>
    <w:link w:val="732-7"/>
    <w:qFormat/>
    <w:rsid w:val="004D4DF8"/>
  </w:style>
  <w:style w:type="character" w:customStyle="1" w:styleId="732-6">
    <w:name w:val="К732 - Подпись листинга Знак"/>
    <w:basedOn w:val="a4"/>
    <w:link w:val="732-5"/>
    <w:rsid w:val="004D4DF8"/>
    <w:rPr>
      <w:rFonts w:ascii="Times New Roman" w:hAnsi="Times New Roman"/>
      <w:color w:val="000000" w:themeColor="text1"/>
      <w:sz w:val="28"/>
      <w:lang w:val="en-US"/>
    </w:rPr>
  </w:style>
  <w:style w:type="character" w:customStyle="1" w:styleId="af1">
    <w:name w:val="АК Маркированный список Знак"/>
    <w:basedOn w:val="a4"/>
    <w:link w:val="a1"/>
    <w:locked/>
    <w:rsid w:val="004D4DF8"/>
    <w:rPr>
      <w:sz w:val="28"/>
      <w:szCs w:val="28"/>
    </w:rPr>
  </w:style>
  <w:style w:type="character" w:customStyle="1" w:styleId="732-2">
    <w:name w:val="К732 - Изображение Знак"/>
    <w:basedOn w:val="a4"/>
    <w:link w:val="732-0"/>
    <w:uiPriority w:val="1"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7">
    <w:name w:val="К732 - подпись к рисунку Знак"/>
    <w:basedOn w:val="732-2"/>
    <w:link w:val="732-1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a1">
    <w:name w:val="АК Маркированный список"/>
    <w:basedOn w:val="a3"/>
    <w:link w:val="af1"/>
    <w:qFormat/>
    <w:rsid w:val="004D4DF8"/>
    <w:pPr>
      <w:numPr>
        <w:numId w:val="12"/>
      </w:numPr>
    </w:pPr>
    <w:rPr>
      <w:rFonts w:asciiTheme="minorHAnsi" w:hAnsiTheme="minorHAnsi"/>
      <w:color w:val="auto"/>
      <w:szCs w:val="28"/>
    </w:rPr>
  </w:style>
  <w:style w:type="paragraph" w:customStyle="1" w:styleId="732-">
    <w:name w:val="К732 - Маркированный список"/>
    <w:basedOn w:val="a"/>
    <w:link w:val="732-8"/>
    <w:qFormat/>
    <w:rsid w:val="00BA1260"/>
    <w:pPr>
      <w:numPr>
        <w:numId w:val="13"/>
      </w:numPr>
      <w:ind w:left="851" w:hanging="284"/>
    </w:pPr>
  </w:style>
  <w:style w:type="character" w:customStyle="1" w:styleId="ac">
    <w:name w:val="Нумерованный список Знак"/>
    <w:aliases w:val="К732 - Нумерованный список Знак"/>
    <w:basedOn w:val="a4"/>
    <w:link w:val="a"/>
    <w:uiPriority w:val="1"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8">
    <w:name w:val="К732 - Маркированный список Знак"/>
    <w:basedOn w:val="ac"/>
    <w:link w:val="732-"/>
    <w:rsid w:val="00BA1260"/>
    <w:rPr>
      <w:rFonts w:ascii="Times New Roman" w:hAnsi="Times New Roman"/>
      <w:color w:val="000000" w:themeColor="text1"/>
      <w:sz w:val="28"/>
    </w:rPr>
  </w:style>
  <w:style w:type="paragraph" w:styleId="af2">
    <w:name w:val="Document Map"/>
    <w:basedOn w:val="a3"/>
    <w:link w:val="af3"/>
    <w:uiPriority w:val="99"/>
    <w:semiHidden/>
    <w:unhideWhenUsed/>
    <w:rsid w:val="00A73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4"/>
    <w:link w:val="af2"/>
    <w:uiPriority w:val="99"/>
    <w:semiHidden/>
    <w:rsid w:val="00A73F89"/>
    <w:rPr>
      <w:rFonts w:ascii="Tahoma" w:hAnsi="Tahoma" w:cs="Tahoma"/>
      <w:color w:val="000000" w:themeColor="text1"/>
      <w:sz w:val="16"/>
      <w:szCs w:val="16"/>
    </w:rPr>
  </w:style>
  <w:style w:type="paragraph" w:styleId="af4">
    <w:name w:val="List Paragraph"/>
    <w:basedOn w:val="a3"/>
    <w:uiPriority w:val="34"/>
    <w:rsid w:val="00BA2A1A"/>
    <w:pPr>
      <w:ind w:left="720"/>
      <w:contextualSpacing/>
    </w:pPr>
  </w:style>
  <w:style w:type="paragraph" w:styleId="af5">
    <w:name w:val="endnote text"/>
    <w:basedOn w:val="a3"/>
    <w:link w:val="af6"/>
    <w:uiPriority w:val="99"/>
    <w:semiHidden/>
    <w:unhideWhenUsed/>
    <w:rsid w:val="00FB4E38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4"/>
    <w:link w:val="af5"/>
    <w:uiPriority w:val="99"/>
    <w:semiHidden/>
    <w:rsid w:val="00FB4E38"/>
    <w:rPr>
      <w:rFonts w:ascii="Times New Roman" w:hAnsi="Times New Roman"/>
      <w:color w:val="000000" w:themeColor="text1"/>
      <w:sz w:val="20"/>
      <w:szCs w:val="20"/>
    </w:rPr>
  </w:style>
  <w:style w:type="character" w:styleId="af7">
    <w:name w:val="endnote reference"/>
    <w:basedOn w:val="a4"/>
    <w:uiPriority w:val="99"/>
    <w:semiHidden/>
    <w:unhideWhenUsed/>
    <w:rsid w:val="00FB4E38"/>
    <w:rPr>
      <w:vertAlign w:val="superscript"/>
    </w:rPr>
  </w:style>
  <w:style w:type="paragraph" w:customStyle="1" w:styleId="Default">
    <w:name w:val="Default"/>
    <w:rsid w:val="00F95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8">
    <w:name w:val="АК Основной текст"/>
    <w:basedOn w:val="a3"/>
    <w:link w:val="af9"/>
    <w:qFormat/>
    <w:rsid w:val="00A948A3"/>
    <w:pPr>
      <w:ind w:firstLine="709"/>
    </w:pPr>
    <w:rPr>
      <w:rFonts w:eastAsia="Times New Roman" w:cs="Times New Roman"/>
      <w:color w:val="auto"/>
      <w:szCs w:val="28"/>
    </w:rPr>
  </w:style>
  <w:style w:type="character" w:customStyle="1" w:styleId="af9">
    <w:name w:val="АК Основной текст Знак"/>
    <w:basedOn w:val="a4"/>
    <w:link w:val="af8"/>
    <w:rsid w:val="00A948A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17410\Desktop\&#1054;&#1090;&#1095;&#1077;&#1090;_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BAA20-2B0D-42DE-B64F-25130E315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Отчет_шаблон.dotx</Template>
  <TotalTime>242</TotalTime>
  <Pages>4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S17410</dc:creator>
  <cp:lastModifiedBy>Max K</cp:lastModifiedBy>
  <cp:revision>26</cp:revision>
  <dcterms:created xsi:type="dcterms:W3CDTF">2021-03-01T11:30:00Z</dcterms:created>
  <dcterms:modified xsi:type="dcterms:W3CDTF">2021-11-14T07:02:00Z</dcterms:modified>
</cp:coreProperties>
</file>