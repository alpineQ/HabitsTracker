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5CA8" w14:textId="77777777" w:rsidR="00C0031C" w:rsidRDefault="0052251D" w:rsidP="004659D2">
      <w:pPr>
        <w:pStyle w:val="1"/>
      </w:pPr>
      <w:r w:rsidRPr="00C0031C">
        <w:rPr>
          <w:rStyle w:val="20"/>
        </w:rPr>
        <w:t>Цель работы</w:t>
      </w:r>
      <w:r>
        <w:t xml:space="preserve"> </w:t>
      </w:r>
    </w:p>
    <w:p w14:paraId="04D1A988" w14:textId="0AA04DE1" w:rsidR="00C161E9" w:rsidRDefault="00C161E9" w:rsidP="00C161E9">
      <w:pPr>
        <w:pStyle w:val="af8"/>
        <w:rPr>
          <w:rFonts w:eastAsia="Calibri"/>
        </w:rPr>
      </w:pPr>
      <w:r>
        <w:rPr>
          <w:rFonts w:eastAsia="Calibri"/>
        </w:rPr>
        <w:t xml:space="preserve">Разработать приложение, </w:t>
      </w:r>
      <w:r w:rsidR="008E5C43">
        <w:rPr>
          <w:rFonts w:eastAsia="Calibri"/>
          <w:lang w:eastAsia="en-US"/>
        </w:rPr>
        <w:t>выполняющее операцию в отдельном потоке.</w:t>
      </w:r>
    </w:p>
    <w:p w14:paraId="5B94D482" w14:textId="77777777" w:rsidR="004659D2" w:rsidRDefault="00C0031C" w:rsidP="00A948A3">
      <w:pPr>
        <w:pStyle w:val="2"/>
        <w:numPr>
          <w:ilvl w:val="0"/>
          <w:numId w:val="0"/>
        </w:numPr>
        <w:ind w:left="567"/>
      </w:pPr>
      <w:r w:rsidRPr="004659D2">
        <w:t>Ход работы</w:t>
      </w:r>
    </w:p>
    <w:p w14:paraId="77A9534B" w14:textId="036F594F" w:rsidR="00A948A3" w:rsidRPr="00943BA3" w:rsidRDefault="00347AB3" w:rsidP="00A948A3">
      <w:r>
        <w:t>Модифицировано</w:t>
      </w:r>
      <w:r w:rsidR="00943BA3">
        <w:t xml:space="preserve"> графическое приложение</w:t>
      </w:r>
      <w:r w:rsidR="00A948A3">
        <w:t xml:space="preserve"> «</w:t>
      </w:r>
      <w:r w:rsidR="00943BA3">
        <w:rPr>
          <w:lang w:val="en-US"/>
        </w:rPr>
        <w:t>Habits</w:t>
      </w:r>
      <w:r w:rsidR="00943BA3" w:rsidRPr="00943BA3">
        <w:t xml:space="preserve"> </w:t>
      </w:r>
      <w:r w:rsidR="00943BA3">
        <w:rPr>
          <w:lang w:val="en-US"/>
        </w:rPr>
        <w:t>Tracker</w:t>
      </w:r>
      <w:r w:rsidR="001376B9">
        <w:t xml:space="preserve">», </w:t>
      </w:r>
      <w:r w:rsidR="008E5C43">
        <w:rPr>
          <w:rFonts w:eastAsia="Calibri"/>
          <w:lang w:eastAsia="en-US"/>
        </w:rPr>
        <w:t>выполняющее операцию в отдельном потоке</w:t>
      </w:r>
      <w:r w:rsidR="00943BA3">
        <w:rPr>
          <w:rFonts w:eastAsia="Calibri"/>
          <w:lang w:eastAsia="en-US"/>
        </w:rPr>
        <w:t>.</w:t>
      </w:r>
    </w:p>
    <w:p w14:paraId="35ED5CCF" w14:textId="77777777" w:rsidR="00A948A3" w:rsidRDefault="00A948A3" w:rsidP="00A948A3">
      <w:pPr>
        <w:jc w:val="center"/>
      </w:pPr>
    </w:p>
    <w:p w14:paraId="6E0E2EB6" w14:textId="561B7A05" w:rsidR="008B46A1" w:rsidRDefault="00AA3322" w:rsidP="008B46A1">
      <w:pPr>
        <w:jc w:val="center"/>
      </w:pPr>
      <w:r>
        <w:rPr>
          <w:noProof/>
        </w:rPr>
        <w:lastRenderedPageBreak/>
        <w:drawing>
          <wp:inline distT="0" distB="0" distL="0" distR="0" wp14:anchorId="7724ECED" wp14:editId="67CAF6C6">
            <wp:extent cx="4095750" cy="887097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708" cy="88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0131" w14:textId="05266A67" w:rsidR="008B46A1" w:rsidRDefault="000F72C9" w:rsidP="008B46A1">
      <w:pPr>
        <w:jc w:val="center"/>
      </w:pPr>
      <w:r>
        <w:t>Рисунок – 1</w:t>
      </w:r>
      <w:r w:rsidR="008B46A1">
        <w:t>.</w:t>
      </w:r>
      <w:r w:rsidR="008B46A1" w:rsidRPr="008B46A1">
        <w:t xml:space="preserve"> </w:t>
      </w:r>
      <w:r w:rsidR="00AA3322">
        <w:t>Пустой список привычек до синхронизации в отдельном потоке</w:t>
      </w:r>
      <w:r w:rsidR="008B46A1">
        <w:t>.</w:t>
      </w:r>
    </w:p>
    <w:p w14:paraId="26F17F0E" w14:textId="3590378F" w:rsidR="000F72C9" w:rsidRDefault="00AA3322" w:rsidP="000F72C9">
      <w:pPr>
        <w:jc w:val="center"/>
      </w:pPr>
      <w:r>
        <w:rPr>
          <w:noProof/>
        </w:rPr>
        <w:lastRenderedPageBreak/>
        <w:drawing>
          <wp:inline distT="0" distB="0" distL="0" distR="0" wp14:anchorId="78B0385F" wp14:editId="5E1F00C1">
            <wp:extent cx="4116259" cy="891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667" cy="89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1627" w14:textId="40B455C7" w:rsidR="008B46A1" w:rsidRDefault="000F72C9" w:rsidP="000F72C9">
      <w:pPr>
        <w:jc w:val="center"/>
      </w:pPr>
      <w:r>
        <w:t>Рисунок – 2.</w:t>
      </w:r>
      <w:r w:rsidRPr="008B46A1">
        <w:t xml:space="preserve"> </w:t>
      </w:r>
      <w:r w:rsidR="00AA3322">
        <w:t>Вызов синхронизации списка в отдельном потоке.</w:t>
      </w:r>
    </w:p>
    <w:p w14:paraId="77AABF86" w14:textId="0908D835" w:rsidR="00AA3322" w:rsidRDefault="00AA3322" w:rsidP="000F72C9">
      <w:pPr>
        <w:jc w:val="center"/>
      </w:pPr>
      <w:r>
        <w:rPr>
          <w:noProof/>
        </w:rPr>
        <w:lastRenderedPageBreak/>
        <w:drawing>
          <wp:inline distT="0" distB="0" distL="0" distR="0" wp14:anchorId="7CF14DEB" wp14:editId="15B80438">
            <wp:extent cx="4094271" cy="88677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227" cy="88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2047" w14:textId="724B260E" w:rsidR="00AA3322" w:rsidRDefault="00AA3322" w:rsidP="00AA3322">
      <w:pPr>
        <w:jc w:val="center"/>
      </w:pPr>
      <w:r>
        <w:t xml:space="preserve">Рисунок – </w:t>
      </w:r>
      <w:r w:rsidR="00E8252E">
        <w:t>3</w:t>
      </w:r>
      <w:r>
        <w:t>.</w:t>
      </w:r>
      <w:r w:rsidRPr="008B46A1">
        <w:t xml:space="preserve"> </w:t>
      </w:r>
      <w:r>
        <w:t>Отображение списка привычек после синхронизации.</w:t>
      </w:r>
    </w:p>
    <w:p w14:paraId="335B1157" w14:textId="77777777" w:rsidR="00AA3322" w:rsidRDefault="00AA3322" w:rsidP="000F72C9">
      <w:pPr>
        <w:jc w:val="center"/>
      </w:pPr>
    </w:p>
    <w:p w14:paraId="46F29662" w14:textId="77777777" w:rsidR="00FC585B" w:rsidRDefault="00073FCD" w:rsidP="00A948A3">
      <w:pPr>
        <w:pStyle w:val="2"/>
        <w:numPr>
          <w:ilvl w:val="0"/>
          <w:numId w:val="0"/>
        </w:numPr>
        <w:ind w:left="567"/>
      </w:pPr>
      <w:r>
        <w:t>Вывод</w:t>
      </w:r>
    </w:p>
    <w:p w14:paraId="637FFAA0" w14:textId="51C3D80E" w:rsidR="00002E18" w:rsidRPr="00943BA3" w:rsidRDefault="008B46A1" w:rsidP="00002E18">
      <w:r>
        <w:t xml:space="preserve">В ходе работы </w:t>
      </w:r>
      <w:r w:rsidR="00A15FF9">
        <w:t>модифицировано</w:t>
      </w:r>
      <w:r>
        <w:t xml:space="preserve"> </w:t>
      </w:r>
      <w:r w:rsidR="00002E18">
        <w:t>графическое приложение «</w:t>
      </w:r>
      <w:r w:rsidR="00002E18">
        <w:rPr>
          <w:lang w:val="en-US"/>
        </w:rPr>
        <w:t>Habits</w:t>
      </w:r>
      <w:r w:rsidR="00002E18" w:rsidRPr="00943BA3">
        <w:t xml:space="preserve"> </w:t>
      </w:r>
      <w:r w:rsidR="00002E18">
        <w:rPr>
          <w:lang w:val="en-US"/>
        </w:rPr>
        <w:t>Tracker</w:t>
      </w:r>
      <w:r w:rsidR="00002E18">
        <w:t xml:space="preserve">», </w:t>
      </w:r>
      <w:r w:rsidR="00135E43">
        <w:rPr>
          <w:rFonts w:eastAsia="Calibri"/>
          <w:lang w:eastAsia="en-US"/>
        </w:rPr>
        <w:t>выполняющее операцию в отдельном потоке</w:t>
      </w:r>
      <w:bookmarkStart w:id="0" w:name="_GoBack"/>
      <w:bookmarkEnd w:id="0"/>
      <w:r w:rsidR="00002E18">
        <w:rPr>
          <w:rFonts w:eastAsia="Calibri"/>
          <w:lang w:eastAsia="en-US"/>
        </w:rPr>
        <w:t>.</w:t>
      </w:r>
    </w:p>
    <w:p w14:paraId="3FBEC1D6" w14:textId="77777777" w:rsidR="008B46A1" w:rsidRPr="008B46A1" w:rsidRDefault="008B46A1" w:rsidP="008B46A1"/>
    <w:sectPr w:rsidR="008B46A1" w:rsidRPr="008B46A1" w:rsidSect="00BA1260">
      <w:footerReference w:type="default" r:id="rId11"/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97EE9" w14:textId="77777777" w:rsidR="00733C90" w:rsidRDefault="00733C90" w:rsidP="00BA2411">
      <w:pPr>
        <w:spacing w:line="240" w:lineRule="auto"/>
      </w:pPr>
      <w:r>
        <w:separator/>
      </w:r>
    </w:p>
    <w:p w14:paraId="49E6762D" w14:textId="77777777" w:rsidR="00733C90" w:rsidRDefault="00733C90"/>
  </w:endnote>
  <w:endnote w:type="continuationSeparator" w:id="0">
    <w:p w14:paraId="120EBBDE" w14:textId="77777777" w:rsidR="00733C90" w:rsidRDefault="00733C90" w:rsidP="00BA2411">
      <w:pPr>
        <w:spacing w:line="240" w:lineRule="auto"/>
      </w:pPr>
      <w:r>
        <w:continuationSeparator/>
      </w:r>
    </w:p>
    <w:p w14:paraId="5A49E912" w14:textId="77777777" w:rsidR="00733C90" w:rsidRDefault="00733C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 w:val="24"/>
        <w:szCs w:val="24"/>
      </w:rPr>
      <w:id w:val="1164595251"/>
      <w:docPartObj>
        <w:docPartGallery w:val="Page Numbers (Bottom of Page)"/>
        <w:docPartUnique/>
      </w:docPartObj>
    </w:sdtPr>
    <w:sdtEndPr/>
    <w:sdtContent>
      <w:p w14:paraId="66B0A44B" w14:textId="77777777" w:rsidR="008346F2" w:rsidRPr="00087672" w:rsidRDefault="008346F2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347AB3">
          <w:rPr>
            <w:rFonts w:cs="Times New Roman"/>
            <w:noProof/>
            <w:sz w:val="24"/>
            <w:szCs w:val="24"/>
          </w:rPr>
          <w:t>2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2B27B" w14:textId="77777777" w:rsidR="00733C90" w:rsidRDefault="00733C90" w:rsidP="00BA2411">
      <w:pPr>
        <w:spacing w:line="240" w:lineRule="auto"/>
      </w:pPr>
      <w:r>
        <w:separator/>
      </w:r>
    </w:p>
    <w:p w14:paraId="5B55C364" w14:textId="77777777" w:rsidR="00733C90" w:rsidRDefault="00733C90"/>
  </w:footnote>
  <w:footnote w:type="continuationSeparator" w:id="0">
    <w:p w14:paraId="1D54B8DC" w14:textId="77777777" w:rsidR="00733C90" w:rsidRDefault="00733C90" w:rsidP="00BA2411">
      <w:pPr>
        <w:spacing w:line="240" w:lineRule="auto"/>
      </w:pPr>
      <w:r>
        <w:continuationSeparator/>
      </w:r>
    </w:p>
    <w:p w14:paraId="564498AD" w14:textId="77777777" w:rsidR="00733C90" w:rsidRDefault="00733C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C564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14D44588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43C07BFC"/>
    <w:lvl w:ilvl="0">
      <w:start w:val="1"/>
      <w:numFmt w:val="bullet"/>
      <w:pStyle w:val="a0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C"/>
    <w:multiLevelType w:val="hybridMultilevel"/>
    <w:tmpl w:val="1B6C7440"/>
    <w:lvl w:ilvl="0" w:tplc="2050E1A4">
      <w:start w:val="1"/>
      <w:numFmt w:val="bullet"/>
      <w:pStyle w:val="a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4" w15:restartNumberingAfterBreak="0">
    <w:nsid w:val="005F7B00"/>
    <w:multiLevelType w:val="hybridMultilevel"/>
    <w:tmpl w:val="EED88E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D9117F"/>
    <w:multiLevelType w:val="hybridMultilevel"/>
    <w:tmpl w:val="DD466D30"/>
    <w:lvl w:ilvl="0" w:tplc="FF8AEB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17D8C"/>
    <w:multiLevelType w:val="multilevel"/>
    <w:tmpl w:val="0218AD3C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C766302"/>
    <w:multiLevelType w:val="hybridMultilevel"/>
    <w:tmpl w:val="5BFE84BA"/>
    <w:lvl w:ilvl="0" w:tplc="31DE572C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7E04E616" w:tentative="1">
      <w:start w:val="1"/>
      <w:numFmt w:val="lowerLetter"/>
      <w:lvlText w:val="%2."/>
      <w:lvlJc w:val="left"/>
      <w:pPr>
        <w:ind w:left="2007" w:hanging="360"/>
      </w:pPr>
    </w:lvl>
    <w:lvl w:ilvl="2" w:tplc="4F2EF56C" w:tentative="1">
      <w:start w:val="1"/>
      <w:numFmt w:val="lowerRoman"/>
      <w:lvlText w:val="%3."/>
      <w:lvlJc w:val="right"/>
      <w:pPr>
        <w:ind w:left="2727" w:hanging="180"/>
      </w:pPr>
    </w:lvl>
    <w:lvl w:ilvl="3" w:tplc="1FEE5578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3877438"/>
    <w:multiLevelType w:val="multilevel"/>
    <w:tmpl w:val="EB220138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4331F03"/>
    <w:multiLevelType w:val="hybridMultilevel"/>
    <w:tmpl w:val="73388982"/>
    <w:lvl w:ilvl="0" w:tplc="9582033C">
      <w:start w:val="1"/>
      <w:numFmt w:val="lowerLetter"/>
      <w:lvlText w:val="%1)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8B510DF"/>
    <w:multiLevelType w:val="hybridMultilevel"/>
    <w:tmpl w:val="DD92C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  <w:lvlOverride w:ilvl="0">
      <w:lvl w:ilvl="0" w:tplc="31DE572C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 w:tplc="7E04E616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 w:tplc="4F2EF56C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plc="1FEE5578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">
    <w:abstractNumId w:val="7"/>
  </w:num>
  <w:num w:numId="5">
    <w:abstractNumId w:val="10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38"/>
    <w:rsid w:val="00002E18"/>
    <w:rsid w:val="00003D1F"/>
    <w:rsid w:val="00014FE6"/>
    <w:rsid w:val="000225E4"/>
    <w:rsid w:val="00022981"/>
    <w:rsid w:val="00073FCD"/>
    <w:rsid w:val="00077B6E"/>
    <w:rsid w:val="00087672"/>
    <w:rsid w:val="000B5B92"/>
    <w:rsid w:val="000D2FDB"/>
    <w:rsid w:val="000F4D6D"/>
    <w:rsid w:val="000F72C9"/>
    <w:rsid w:val="00104B54"/>
    <w:rsid w:val="00115C2E"/>
    <w:rsid w:val="0012133B"/>
    <w:rsid w:val="00135E43"/>
    <w:rsid w:val="001376B9"/>
    <w:rsid w:val="001524CA"/>
    <w:rsid w:val="001B57BC"/>
    <w:rsid w:val="001C1933"/>
    <w:rsid w:val="001C3263"/>
    <w:rsid w:val="001D1C40"/>
    <w:rsid w:val="00207D9E"/>
    <w:rsid w:val="002248E0"/>
    <w:rsid w:val="00252380"/>
    <w:rsid w:val="002539C0"/>
    <w:rsid w:val="00253FB3"/>
    <w:rsid w:val="00264FFE"/>
    <w:rsid w:val="002834CB"/>
    <w:rsid w:val="002C799D"/>
    <w:rsid w:val="002E31AB"/>
    <w:rsid w:val="002E6075"/>
    <w:rsid w:val="0032389F"/>
    <w:rsid w:val="00347AB3"/>
    <w:rsid w:val="0035753D"/>
    <w:rsid w:val="00367353"/>
    <w:rsid w:val="003727B3"/>
    <w:rsid w:val="00387657"/>
    <w:rsid w:val="003C18DC"/>
    <w:rsid w:val="0043101E"/>
    <w:rsid w:val="00437035"/>
    <w:rsid w:val="004479CD"/>
    <w:rsid w:val="00456DCA"/>
    <w:rsid w:val="004659D2"/>
    <w:rsid w:val="004A17E7"/>
    <w:rsid w:val="004B0A33"/>
    <w:rsid w:val="004C0550"/>
    <w:rsid w:val="004C072E"/>
    <w:rsid w:val="004C4630"/>
    <w:rsid w:val="004D4DF8"/>
    <w:rsid w:val="004F7AE4"/>
    <w:rsid w:val="00504242"/>
    <w:rsid w:val="00521CEB"/>
    <w:rsid w:val="0052251D"/>
    <w:rsid w:val="00526ABE"/>
    <w:rsid w:val="0053051B"/>
    <w:rsid w:val="0054038C"/>
    <w:rsid w:val="0054131A"/>
    <w:rsid w:val="00554ED5"/>
    <w:rsid w:val="00581AAD"/>
    <w:rsid w:val="00592425"/>
    <w:rsid w:val="005A2DC7"/>
    <w:rsid w:val="005A33A0"/>
    <w:rsid w:val="005C32FB"/>
    <w:rsid w:val="005C37ED"/>
    <w:rsid w:val="005E160E"/>
    <w:rsid w:val="005E2DC1"/>
    <w:rsid w:val="005F1499"/>
    <w:rsid w:val="005F21D5"/>
    <w:rsid w:val="00607F49"/>
    <w:rsid w:val="00612978"/>
    <w:rsid w:val="006423BD"/>
    <w:rsid w:val="00654F47"/>
    <w:rsid w:val="00657AF6"/>
    <w:rsid w:val="006C1865"/>
    <w:rsid w:val="006D70CE"/>
    <w:rsid w:val="006E6A8A"/>
    <w:rsid w:val="007257BB"/>
    <w:rsid w:val="0073198F"/>
    <w:rsid w:val="007331AC"/>
    <w:rsid w:val="00733C90"/>
    <w:rsid w:val="00743910"/>
    <w:rsid w:val="0075481F"/>
    <w:rsid w:val="0076652A"/>
    <w:rsid w:val="0076788C"/>
    <w:rsid w:val="00780013"/>
    <w:rsid w:val="00786E89"/>
    <w:rsid w:val="00787D28"/>
    <w:rsid w:val="007934D9"/>
    <w:rsid w:val="007B59C6"/>
    <w:rsid w:val="007E3BF0"/>
    <w:rsid w:val="007F7F38"/>
    <w:rsid w:val="00832EDE"/>
    <w:rsid w:val="008346F2"/>
    <w:rsid w:val="008654DA"/>
    <w:rsid w:val="00870036"/>
    <w:rsid w:val="00894564"/>
    <w:rsid w:val="008B342A"/>
    <w:rsid w:val="008B46A1"/>
    <w:rsid w:val="008C5C31"/>
    <w:rsid w:val="008E5C43"/>
    <w:rsid w:val="008F777F"/>
    <w:rsid w:val="00943BA3"/>
    <w:rsid w:val="00951A0A"/>
    <w:rsid w:val="009537F1"/>
    <w:rsid w:val="00962EAF"/>
    <w:rsid w:val="00971DC5"/>
    <w:rsid w:val="009C2498"/>
    <w:rsid w:val="009C44B8"/>
    <w:rsid w:val="009C5522"/>
    <w:rsid w:val="00A14B90"/>
    <w:rsid w:val="00A15FF9"/>
    <w:rsid w:val="00A73F89"/>
    <w:rsid w:val="00A948A3"/>
    <w:rsid w:val="00AA3322"/>
    <w:rsid w:val="00AB104A"/>
    <w:rsid w:val="00AB1F54"/>
    <w:rsid w:val="00AB72F2"/>
    <w:rsid w:val="00AD2D24"/>
    <w:rsid w:val="00AD44FA"/>
    <w:rsid w:val="00AF102F"/>
    <w:rsid w:val="00B00D41"/>
    <w:rsid w:val="00B12E5D"/>
    <w:rsid w:val="00B1398A"/>
    <w:rsid w:val="00B30855"/>
    <w:rsid w:val="00B34981"/>
    <w:rsid w:val="00B602AB"/>
    <w:rsid w:val="00B660E6"/>
    <w:rsid w:val="00B95756"/>
    <w:rsid w:val="00BA1260"/>
    <w:rsid w:val="00BA2411"/>
    <w:rsid w:val="00BA2A1A"/>
    <w:rsid w:val="00BC3EF7"/>
    <w:rsid w:val="00BE6100"/>
    <w:rsid w:val="00C0031C"/>
    <w:rsid w:val="00C16069"/>
    <w:rsid w:val="00C161E9"/>
    <w:rsid w:val="00C21FE9"/>
    <w:rsid w:val="00C23B05"/>
    <w:rsid w:val="00C70740"/>
    <w:rsid w:val="00CC0D68"/>
    <w:rsid w:val="00CD6493"/>
    <w:rsid w:val="00CE233A"/>
    <w:rsid w:val="00CF5E49"/>
    <w:rsid w:val="00D153E8"/>
    <w:rsid w:val="00D237DD"/>
    <w:rsid w:val="00D3121F"/>
    <w:rsid w:val="00D438E2"/>
    <w:rsid w:val="00D55AC5"/>
    <w:rsid w:val="00D616F5"/>
    <w:rsid w:val="00D63894"/>
    <w:rsid w:val="00D65D23"/>
    <w:rsid w:val="00D72A1C"/>
    <w:rsid w:val="00D91943"/>
    <w:rsid w:val="00E003D1"/>
    <w:rsid w:val="00E04E4D"/>
    <w:rsid w:val="00E10756"/>
    <w:rsid w:val="00E21E5E"/>
    <w:rsid w:val="00E537E2"/>
    <w:rsid w:val="00E613F6"/>
    <w:rsid w:val="00E7378F"/>
    <w:rsid w:val="00E8252E"/>
    <w:rsid w:val="00E92D59"/>
    <w:rsid w:val="00F13D52"/>
    <w:rsid w:val="00F30DD6"/>
    <w:rsid w:val="00F45CE2"/>
    <w:rsid w:val="00F57662"/>
    <w:rsid w:val="00F73B68"/>
    <w:rsid w:val="00F8202E"/>
    <w:rsid w:val="00F935ED"/>
    <w:rsid w:val="00F9526D"/>
    <w:rsid w:val="00FA167A"/>
    <w:rsid w:val="00FB2BE4"/>
    <w:rsid w:val="00FB4E38"/>
    <w:rsid w:val="00FB6896"/>
    <w:rsid w:val="00FC585B"/>
    <w:rsid w:val="00FD1995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1DF1"/>
  <w15:docId w15:val="{DB5F8349-428A-4DCD-A763-3DE6AA3D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5" w:unhideWhenUsed="1"/>
    <w:lsdException w:name="TOC Heading" w:semiHidden="1" w:uiPriority="5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4659D2"/>
    <w:pPr>
      <w:keepNext/>
      <w:keepLines/>
      <w:pageBreakBefore/>
      <w:spacing w:after="360" w:line="240" w:lineRule="auto"/>
      <w:ind w:left="567" w:firstLine="0"/>
      <w:outlineLvl w:val="0"/>
    </w:pPr>
    <w:rPr>
      <w:rFonts w:eastAsiaTheme="majorEastAsia" w:cstheme="majorBidi"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FA167A"/>
    <w:pPr>
      <w:keepNext/>
      <w:keepLines/>
      <w:numPr>
        <w:ilvl w:val="1"/>
        <w:numId w:val="5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FA167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4659D2"/>
    <w:rPr>
      <w:rFonts w:ascii="Times New Roman" w:eastAsiaTheme="majorEastAsia" w:hAnsi="Times New Roman" w:cstheme="majorBidi"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5"/>
    <w:qFormat/>
    <w:rsid w:val="00521CEB"/>
    <w:pPr>
      <w:pageBreakBefore w:val="0"/>
      <w:ind w:left="0"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35753D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732">
    <w:name w:val="К-732 Листинг"/>
    <w:basedOn w:val="732-0"/>
    <w:autoRedefine/>
    <w:uiPriority w:val="2"/>
    <w:qFormat/>
    <w:rsid w:val="00E7378F"/>
    <w:pPr>
      <w:jc w:val="left"/>
    </w:pPr>
    <w:rPr>
      <w:rFonts w:ascii="Courier New" w:hAnsi="Courier New"/>
      <w:sz w:val="24"/>
    </w:rPr>
  </w:style>
  <w:style w:type="paragraph" w:customStyle="1" w:styleId="732-3">
    <w:name w:val="К732 - Подпись к таблице"/>
    <w:basedOn w:val="a3"/>
    <w:link w:val="732-4"/>
    <w:qFormat/>
    <w:rsid w:val="00780013"/>
    <w:pPr>
      <w:jc w:val="left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780013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paragraph" w:styleId="af2">
    <w:name w:val="Document Map"/>
    <w:basedOn w:val="a3"/>
    <w:link w:val="af3"/>
    <w:uiPriority w:val="99"/>
    <w:semiHidden/>
    <w:unhideWhenUsed/>
    <w:rsid w:val="00A73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4"/>
    <w:link w:val="af2"/>
    <w:uiPriority w:val="99"/>
    <w:semiHidden/>
    <w:rsid w:val="00A73F89"/>
    <w:rPr>
      <w:rFonts w:ascii="Tahoma" w:hAnsi="Tahoma" w:cs="Tahoma"/>
      <w:color w:val="000000" w:themeColor="text1"/>
      <w:sz w:val="16"/>
      <w:szCs w:val="16"/>
    </w:rPr>
  </w:style>
  <w:style w:type="paragraph" w:styleId="af4">
    <w:name w:val="List Paragraph"/>
    <w:basedOn w:val="a3"/>
    <w:uiPriority w:val="34"/>
    <w:rsid w:val="00BA2A1A"/>
    <w:pPr>
      <w:ind w:left="720"/>
      <w:contextualSpacing/>
    </w:pPr>
  </w:style>
  <w:style w:type="paragraph" w:styleId="af5">
    <w:name w:val="endnote text"/>
    <w:basedOn w:val="a3"/>
    <w:link w:val="af6"/>
    <w:uiPriority w:val="99"/>
    <w:semiHidden/>
    <w:unhideWhenUsed/>
    <w:rsid w:val="00FB4E38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4"/>
    <w:link w:val="af5"/>
    <w:uiPriority w:val="99"/>
    <w:semiHidden/>
    <w:rsid w:val="00FB4E38"/>
    <w:rPr>
      <w:rFonts w:ascii="Times New Roman" w:hAnsi="Times New Roman"/>
      <w:color w:val="000000" w:themeColor="text1"/>
      <w:sz w:val="20"/>
      <w:szCs w:val="20"/>
    </w:rPr>
  </w:style>
  <w:style w:type="character" w:styleId="af7">
    <w:name w:val="endnote reference"/>
    <w:basedOn w:val="a4"/>
    <w:uiPriority w:val="99"/>
    <w:semiHidden/>
    <w:unhideWhenUsed/>
    <w:rsid w:val="00FB4E38"/>
    <w:rPr>
      <w:vertAlign w:val="superscript"/>
    </w:rPr>
  </w:style>
  <w:style w:type="paragraph" w:customStyle="1" w:styleId="Default">
    <w:name w:val="Default"/>
    <w:rsid w:val="00F9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8">
    <w:name w:val="АК Основной текст"/>
    <w:basedOn w:val="a3"/>
    <w:link w:val="af9"/>
    <w:qFormat/>
    <w:rsid w:val="00A948A3"/>
    <w:pPr>
      <w:ind w:firstLine="709"/>
    </w:pPr>
    <w:rPr>
      <w:rFonts w:eastAsia="Times New Roman" w:cs="Times New Roman"/>
      <w:color w:val="auto"/>
      <w:szCs w:val="28"/>
    </w:rPr>
  </w:style>
  <w:style w:type="character" w:customStyle="1" w:styleId="af9">
    <w:name w:val="АК Основной текст Знак"/>
    <w:basedOn w:val="a4"/>
    <w:link w:val="af8"/>
    <w:rsid w:val="00A948A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17410\Desktop\&#1054;&#1090;&#1095;&#1077;&#1090;_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5274F-E043-49D6-ABE2-44C1CA08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Отчет_шаблон.dotx</Template>
  <TotalTime>243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S17410</dc:creator>
  <cp:lastModifiedBy>Max K</cp:lastModifiedBy>
  <cp:revision>28</cp:revision>
  <dcterms:created xsi:type="dcterms:W3CDTF">2021-03-01T11:30:00Z</dcterms:created>
  <dcterms:modified xsi:type="dcterms:W3CDTF">2021-11-14T07:17:00Z</dcterms:modified>
</cp:coreProperties>
</file>