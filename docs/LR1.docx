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31C" w:rsidRDefault="0052251D" w:rsidP="004659D2">
      <w:pPr>
        <w:pStyle w:val="1"/>
      </w:pPr>
      <w:r w:rsidRPr="00C0031C">
        <w:rPr>
          <w:rStyle w:val="20"/>
        </w:rPr>
        <w:t>Цель работы</w:t>
      </w:r>
      <w:r>
        <w:t xml:space="preserve"> </w:t>
      </w:r>
    </w:p>
    <w:p w:rsidR="00A948A3" w:rsidRDefault="00A948A3" w:rsidP="00A948A3">
      <w:pPr>
        <w:pStyle w:val="af8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Разработка прототипа приложения для ОС </w:t>
      </w:r>
      <w:r>
        <w:rPr>
          <w:rFonts w:eastAsia="Calibri"/>
          <w:lang w:val="en-US" w:eastAsia="en-US"/>
        </w:rPr>
        <w:t>Android</w:t>
      </w:r>
      <w:r>
        <w:rPr>
          <w:rFonts w:eastAsia="Calibri"/>
          <w:lang w:eastAsia="en-US"/>
        </w:rPr>
        <w:t xml:space="preserve"> с графическим пользовательским интерфейсом. </w:t>
      </w:r>
    </w:p>
    <w:p w:rsidR="004659D2" w:rsidRDefault="00C0031C" w:rsidP="00A948A3">
      <w:pPr>
        <w:pStyle w:val="2"/>
        <w:numPr>
          <w:ilvl w:val="0"/>
          <w:numId w:val="0"/>
        </w:numPr>
        <w:ind w:left="567"/>
      </w:pPr>
      <w:r w:rsidRPr="004659D2">
        <w:t>Ход работы</w:t>
      </w:r>
    </w:p>
    <w:p w:rsidR="00A948A3" w:rsidRDefault="00A948A3" w:rsidP="00A948A3">
      <w:r>
        <w:t>Разработан прототип графического приложения «Текстовые заметк</w:t>
      </w:r>
      <w:r w:rsidR="001376B9">
        <w:t xml:space="preserve">и», включающий в себя кнопку </w:t>
      </w:r>
      <w:r>
        <w:t>«</w:t>
      </w:r>
      <w:r>
        <w:rPr>
          <w:lang w:val="en-US"/>
        </w:rPr>
        <w:t>Add</w:t>
      </w:r>
      <w:r w:rsidR="001376B9">
        <w:t xml:space="preserve"> </w:t>
      </w:r>
      <w:r w:rsidR="001376B9">
        <w:rPr>
          <w:lang w:val="en-US"/>
        </w:rPr>
        <w:t>Habit</w:t>
      </w:r>
      <w:r>
        <w:t xml:space="preserve">». Для отображения заметок создан объект </w:t>
      </w:r>
      <w:r w:rsidR="00607F49">
        <w:rPr>
          <w:lang w:val="en-US"/>
        </w:rPr>
        <w:t>Recycler</w:t>
      </w:r>
      <w:bookmarkStart w:id="0" w:name="_GoBack"/>
      <w:bookmarkEnd w:id="0"/>
      <w:r>
        <w:rPr>
          <w:lang w:val="en-US"/>
        </w:rPr>
        <w:t>ListView</w:t>
      </w:r>
      <w:r>
        <w:t>, который автоматически превращается в пролистываемый список, если заметки не помещаются на экране.</w:t>
      </w:r>
    </w:p>
    <w:p w:rsidR="00A948A3" w:rsidRDefault="00832EDE" w:rsidP="00A948A3">
      <w:pPr>
        <w:jc w:val="center"/>
      </w:pPr>
      <w:r>
        <w:rPr>
          <w:noProof/>
        </w:rPr>
        <w:lastRenderedPageBreak/>
        <w:drawing>
          <wp:inline distT="0" distB="0" distL="0" distR="0" wp14:anchorId="4523C40B" wp14:editId="43BB393E">
            <wp:extent cx="3886200" cy="8620125"/>
            <wp:effectExtent l="0" t="0" r="0" b="9525"/>
            <wp:docPr id="3" name="Рисунок 3" descr="D:\Users\S17409\Pictures\Screenshot_20211018-1009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D:\Users\S17409\Pictures\Screenshot_20211018-10091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862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8A3" w:rsidRDefault="00A948A3" w:rsidP="00A948A3">
      <w:pPr>
        <w:jc w:val="center"/>
      </w:pPr>
      <w:r>
        <w:t>Рисунок – 1. Графический интерфейс приложения.</w:t>
      </w:r>
    </w:p>
    <w:p w:rsidR="00A948A3" w:rsidRPr="00A948A3" w:rsidRDefault="00A948A3" w:rsidP="00A948A3">
      <w:pPr>
        <w:rPr>
          <w:lang w:val="en-US"/>
        </w:rPr>
      </w:pPr>
    </w:p>
    <w:p w:rsidR="00A948A3" w:rsidRDefault="00832EDE" w:rsidP="00A948A3">
      <w:pPr>
        <w:jc w:val="center"/>
      </w:pPr>
      <w:r>
        <w:rPr>
          <w:noProof/>
        </w:rPr>
        <w:lastRenderedPageBreak/>
        <w:drawing>
          <wp:inline distT="0" distB="0" distL="0" distR="0" wp14:anchorId="60A20101" wp14:editId="178FC25C">
            <wp:extent cx="3867150" cy="7972425"/>
            <wp:effectExtent l="0" t="0" r="0" b="9525"/>
            <wp:docPr id="6" name="Рисунок 6" descr="D:\Users\S17409\AppData\Local\Microsoft\Windows\INetCache\Content.Word\Screenshot_20211018-1012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D:\Users\S17409\AppData\Local\Microsoft\Windows\INetCache\Content.Word\Screenshot_20211018-10125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797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8A3" w:rsidRDefault="008B46A1" w:rsidP="00A948A3">
      <w:pPr>
        <w:jc w:val="center"/>
      </w:pPr>
      <w:r>
        <w:t>Рисунок –  2</w:t>
      </w:r>
      <w:r w:rsidR="00A948A3">
        <w:t xml:space="preserve">. Отображение пролистываемого списка при </w:t>
      </w:r>
      <w:r>
        <w:t>большом количестве записей.</w:t>
      </w:r>
    </w:p>
    <w:p w:rsidR="008B46A1" w:rsidRDefault="008B46A1" w:rsidP="008B46A1">
      <w:r>
        <w:t>Добавлен обработчик на кнопку «</w:t>
      </w:r>
      <w:r>
        <w:rPr>
          <w:lang w:val="en-US"/>
        </w:rPr>
        <w:t>Add</w:t>
      </w:r>
      <w:r>
        <w:t xml:space="preserve">», который вызывает </w:t>
      </w:r>
      <w:r w:rsidR="00962EAF">
        <w:t xml:space="preserve">новое меню </w:t>
      </w:r>
      <w:r>
        <w:t>для ввода данных.</w:t>
      </w:r>
    </w:p>
    <w:p w:rsidR="008B46A1" w:rsidRDefault="00832EDE" w:rsidP="008B46A1">
      <w:pPr>
        <w:jc w:val="center"/>
      </w:pPr>
      <w:r>
        <w:rPr>
          <w:noProof/>
        </w:rPr>
        <w:lastRenderedPageBreak/>
        <w:drawing>
          <wp:inline distT="0" distB="0" distL="0" distR="0" wp14:anchorId="6FCBD5C7" wp14:editId="6E499554">
            <wp:extent cx="4067175" cy="8782050"/>
            <wp:effectExtent l="0" t="0" r="9525" b="0"/>
            <wp:docPr id="4" name="Рисунок 4" descr="D:\Users\S17409\Pictures\Screenshot_20211018-1009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D:\Users\S17409\Pictures\Screenshot_20211018-10091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878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6A1" w:rsidRDefault="008B46A1" w:rsidP="008B46A1">
      <w:pPr>
        <w:jc w:val="center"/>
      </w:pPr>
      <w:r>
        <w:t>Рисунок –  3. Диалог для ввода данных.</w:t>
      </w:r>
    </w:p>
    <w:p w:rsidR="008B46A1" w:rsidRDefault="008B46A1" w:rsidP="008B46A1">
      <w:r>
        <w:lastRenderedPageBreak/>
        <w:t>По заданию добавлены уведомления в статусную строку и всплывающее сообщение при добавлении записи.</w:t>
      </w:r>
    </w:p>
    <w:p w:rsidR="008B46A1" w:rsidRDefault="00832EDE" w:rsidP="008B46A1">
      <w:pPr>
        <w:jc w:val="center"/>
      </w:pPr>
      <w:r>
        <w:rPr>
          <w:noProof/>
        </w:rPr>
        <w:lastRenderedPageBreak/>
        <w:drawing>
          <wp:inline distT="0" distB="0" distL="0" distR="0" wp14:anchorId="3A5FD1E9" wp14:editId="11EE9BFF">
            <wp:extent cx="4019550" cy="8782050"/>
            <wp:effectExtent l="0" t="0" r="0" b="0"/>
            <wp:docPr id="2" name="Рисунок 2" descr="D:\Users\S17409\Pictures\Screenshot_20211018-1008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D:\Users\S17409\Pictures\Screenshot_20211018-10085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878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6A1" w:rsidRDefault="008B46A1" w:rsidP="008B46A1">
      <w:pPr>
        <w:jc w:val="center"/>
      </w:pPr>
      <w:r>
        <w:t>Рисунок –  4.</w:t>
      </w:r>
      <w:r w:rsidRPr="008B46A1">
        <w:t xml:space="preserve"> </w:t>
      </w:r>
      <w:r>
        <w:t>Уведомление в статусную строку.</w:t>
      </w:r>
    </w:p>
    <w:p w:rsidR="008B46A1" w:rsidRDefault="00D65D23" w:rsidP="008B46A1">
      <w:pPr>
        <w:jc w:val="center"/>
      </w:pPr>
      <w:r>
        <w:rPr>
          <w:noProof/>
        </w:rPr>
        <w:lastRenderedPageBreak/>
        <w:drawing>
          <wp:inline distT="0" distB="0" distL="0" distR="0">
            <wp:extent cx="4084028" cy="8848725"/>
            <wp:effectExtent l="0" t="0" r="0" b="0"/>
            <wp:docPr id="5" name="Рисунок 5" descr="D:\Users\S17409\AppData\Local\Microsoft\Windows\INetCache\Content.Word\Screenshot_20211018-1021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S17409\AppData\Local\Microsoft\Windows\INetCache\Content.Word\Screenshot_20211018-10214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979" cy="8857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6A1" w:rsidRDefault="008B46A1" w:rsidP="008B46A1">
      <w:pPr>
        <w:jc w:val="center"/>
      </w:pPr>
      <w:r>
        <w:t>Рисунок –  5.</w:t>
      </w:r>
      <w:r w:rsidRPr="008B46A1">
        <w:t xml:space="preserve"> </w:t>
      </w:r>
      <w:r>
        <w:t>Всплывающее сообщение при добавлении записи.</w:t>
      </w:r>
    </w:p>
    <w:p w:rsidR="008B46A1" w:rsidRDefault="008B46A1" w:rsidP="008B46A1"/>
    <w:p w:rsidR="008B46A1" w:rsidRPr="008B46A1" w:rsidRDefault="008B46A1" w:rsidP="008B46A1"/>
    <w:p w:rsidR="00FC585B" w:rsidRDefault="00073FCD" w:rsidP="00A948A3">
      <w:pPr>
        <w:pStyle w:val="2"/>
        <w:numPr>
          <w:ilvl w:val="0"/>
          <w:numId w:val="0"/>
        </w:numPr>
        <w:ind w:left="567"/>
      </w:pPr>
      <w:r>
        <w:t>Вывод</w:t>
      </w:r>
    </w:p>
    <w:p w:rsidR="008B46A1" w:rsidRPr="008B46A1" w:rsidRDefault="008B46A1" w:rsidP="008B46A1">
      <w:r>
        <w:t>В ходе работы разработан создан графический интерфейс приложения «</w:t>
      </w:r>
      <w:r w:rsidR="00B30855">
        <w:rPr>
          <w:lang w:val="en-US"/>
        </w:rPr>
        <w:t>Habits</w:t>
      </w:r>
      <w:r w:rsidR="00B30855" w:rsidRPr="00B30855">
        <w:t xml:space="preserve"> </w:t>
      </w:r>
      <w:r w:rsidR="00B30855">
        <w:rPr>
          <w:lang w:val="en-US"/>
        </w:rPr>
        <w:t>Tracker</w:t>
      </w:r>
      <w:r>
        <w:t>»</w:t>
      </w:r>
      <w:r w:rsidR="00B30855">
        <w:t>, включающий в себя кнопку добавления новых привычек</w:t>
      </w:r>
      <w:r w:rsidR="002E6075">
        <w:t xml:space="preserve"> и </w:t>
      </w:r>
      <w:r w:rsidR="00B30855">
        <w:t xml:space="preserve">их </w:t>
      </w:r>
      <w:r w:rsidR="002E6075">
        <w:t>пролистываемый список. Изучено создание диалоговых окон и обработчиков для элементов интерфейса. Добавлены всплывающие сообщения и уведомления</w:t>
      </w:r>
      <w:r w:rsidR="00B30855">
        <w:t xml:space="preserve"> в статусную строку</w:t>
      </w:r>
      <w:r w:rsidR="002E6075">
        <w:t>.</w:t>
      </w:r>
    </w:p>
    <w:sectPr w:rsidR="008B46A1" w:rsidRPr="008B46A1" w:rsidSect="00BA1260">
      <w:footerReference w:type="default" r:id="rId13"/>
      <w:pgSz w:w="11906" w:h="16838" w:code="9"/>
      <w:pgMar w:top="1134" w:right="567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0036" w:rsidRDefault="00870036" w:rsidP="00BA2411">
      <w:pPr>
        <w:spacing w:line="240" w:lineRule="auto"/>
      </w:pPr>
      <w:r>
        <w:separator/>
      </w:r>
    </w:p>
    <w:p w:rsidR="00870036" w:rsidRDefault="00870036"/>
  </w:endnote>
  <w:endnote w:type="continuationSeparator" w:id="0">
    <w:p w:rsidR="00870036" w:rsidRDefault="00870036" w:rsidP="00BA2411">
      <w:pPr>
        <w:spacing w:line="240" w:lineRule="auto"/>
      </w:pPr>
      <w:r>
        <w:continuationSeparator/>
      </w:r>
    </w:p>
    <w:p w:rsidR="00870036" w:rsidRDefault="008700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cs="Times New Roman"/>
        <w:sz w:val="24"/>
        <w:szCs w:val="24"/>
      </w:rPr>
      <w:id w:val="1164595251"/>
      <w:docPartObj>
        <w:docPartGallery w:val="Page Numbers (Bottom of Page)"/>
        <w:docPartUnique/>
      </w:docPartObj>
    </w:sdtPr>
    <w:sdtEndPr/>
    <w:sdtContent>
      <w:p w:rsidR="008346F2" w:rsidRPr="00087672" w:rsidRDefault="008346F2" w:rsidP="00087672">
        <w:pPr>
          <w:pStyle w:val="a9"/>
          <w:jc w:val="center"/>
          <w:rPr>
            <w:rFonts w:cs="Times New Roman"/>
            <w:sz w:val="24"/>
            <w:szCs w:val="24"/>
          </w:rPr>
        </w:pPr>
        <w:r w:rsidRPr="00BA2411">
          <w:rPr>
            <w:rFonts w:cs="Times New Roman"/>
            <w:sz w:val="24"/>
            <w:szCs w:val="24"/>
          </w:rPr>
          <w:fldChar w:fldCharType="begin"/>
        </w:r>
        <w:r w:rsidRPr="00BA2411">
          <w:rPr>
            <w:rFonts w:cs="Times New Roman"/>
            <w:sz w:val="24"/>
            <w:szCs w:val="24"/>
          </w:rPr>
          <w:instrText>PAGE   \* MERGEFORMAT</w:instrText>
        </w:r>
        <w:r w:rsidRPr="00BA2411">
          <w:rPr>
            <w:rFonts w:cs="Times New Roman"/>
            <w:sz w:val="24"/>
            <w:szCs w:val="24"/>
          </w:rPr>
          <w:fldChar w:fldCharType="separate"/>
        </w:r>
        <w:r w:rsidR="00607F49">
          <w:rPr>
            <w:rFonts w:cs="Times New Roman"/>
            <w:noProof/>
            <w:sz w:val="24"/>
            <w:szCs w:val="24"/>
          </w:rPr>
          <w:t>8</w:t>
        </w:r>
        <w:r w:rsidRPr="00BA2411">
          <w:rPr>
            <w:rFonts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0036" w:rsidRDefault="00870036" w:rsidP="00BA2411">
      <w:pPr>
        <w:spacing w:line="240" w:lineRule="auto"/>
      </w:pPr>
      <w:r>
        <w:separator/>
      </w:r>
    </w:p>
    <w:p w:rsidR="00870036" w:rsidRDefault="00870036"/>
  </w:footnote>
  <w:footnote w:type="continuationSeparator" w:id="0">
    <w:p w:rsidR="00870036" w:rsidRDefault="00870036" w:rsidP="00BA2411">
      <w:pPr>
        <w:spacing w:line="240" w:lineRule="auto"/>
      </w:pPr>
      <w:r>
        <w:continuationSeparator/>
      </w:r>
    </w:p>
    <w:p w:rsidR="00870036" w:rsidRDefault="0087003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C564F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88"/>
    <w:multiLevelType w:val="singleLevel"/>
    <w:tmpl w:val="14D44588"/>
    <w:lvl w:ilvl="0">
      <w:start w:val="1"/>
      <w:numFmt w:val="decimal"/>
      <w:pStyle w:val="a"/>
      <w:lvlText w:val="%1."/>
      <w:lvlJc w:val="left"/>
      <w:pPr>
        <w:ind w:left="927" w:hanging="360"/>
      </w:pPr>
      <w:rPr>
        <w:rFonts w:hint="default"/>
      </w:rPr>
    </w:lvl>
  </w:abstractNum>
  <w:abstractNum w:abstractNumId="2" w15:restartNumberingAfterBreak="0">
    <w:nsid w:val="FFFFFF89"/>
    <w:multiLevelType w:val="singleLevel"/>
    <w:tmpl w:val="43C07BFC"/>
    <w:lvl w:ilvl="0">
      <w:start w:val="1"/>
      <w:numFmt w:val="bullet"/>
      <w:pStyle w:val="a0"/>
      <w:suff w:val="space"/>
      <w:lvlText w:val="‐"/>
      <w:lvlJc w:val="left"/>
      <w:pPr>
        <w:ind w:left="567" w:firstLine="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000000C"/>
    <w:multiLevelType w:val="hybridMultilevel"/>
    <w:tmpl w:val="1B6C7440"/>
    <w:lvl w:ilvl="0" w:tplc="2050E1A4">
      <w:start w:val="1"/>
      <w:numFmt w:val="bullet"/>
      <w:pStyle w:val="a1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1690FDB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93E9C54">
      <w:start w:val="1"/>
      <w:numFmt w:val="bullet"/>
      <w:lvlText w:val=""/>
      <w:lvlJc w:val="left"/>
      <w:pPr>
        <w:ind w:left="2520" w:hanging="360"/>
      </w:pPr>
      <w:rPr>
        <w:rFonts w:ascii="Bookshelf Symbol 7" w:hAnsi="Bookshelf Symbol 7" w:hint="default"/>
      </w:rPr>
    </w:lvl>
    <w:lvl w:ilvl="3" w:tplc="DD04604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ED42DF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D88ABA">
      <w:start w:val="1"/>
      <w:numFmt w:val="bullet"/>
      <w:lvlText w:val=""/>
      <w:lvlJc w:val="left"/>
      <w:pPr>
        <w:ind w:left="4680" w:hanging="360"/>
      </w:pPr>
      <w:rPr>
        <w:rFonts w:ascii="Bookshelf Symbol 7" w:hAnsi="Bookshelf Symbol 7" w:hint="default"/>
      </w:rPr>
    </w:lvl>
    <w:lvl w:ilvl="6" w:tplc="95D6D10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9FC642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34A82F4">
      <w:start w:val="1"/>
      <w:numFmt w:val="bullet"/>
      <w:lvlText w:val=""/>
      <w:lvlJc w:val="left"/>
      <w:pPr>
        <w:ind w:left="6840" w:hanging="360"/>
      </w:pPr>
      <w:rPr>
        <w:rFonts w:ascii="Bookshelf Symbol 7" w:hAnsi="Bookshelf Symbol 7" w:hint="default"/>
      </w:rPr>
    </w:lvl>
  </w:abstractNum>
  <w:abstractNum w:abstractNumId="4" w15:restartNumberingAfterBreak="0">
    <w:nsid w:val="005F7B00"/>
    <w:multiLevelType w:val="hybridMultilevel"/>
    <w:tmpl w:val="EED88E4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6D9117F"/>
    <w:multiLevelType w:val="hybridMultilevel"/>
    <w:tmpl w:val="DD466D30"/>
    <w:lvl w:ilvl="0" w:tplc="FF8AEB6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6CE2ECC"/>
    <w:multiLevelType w:val="hybridMultilevel"/>
    <w:tmpl w:val="03201B38"/>
    <w:lvl w:ilvl="0" w:tplc="8810432C">
      <w:start w:val="1"/>
      <w:numFmt w:val="russianLower"/>
      <w:pStyle w:val="a2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917D8C"/>
    <w:multiLevelType w:val="multilevel"/>
    <w:tmpl w:val="0218AD3C"/>
    <w:lvl w:ilvl="0">
      <w:start w:val="1"/>
      <w:numFmt w:val="decimal"/>
      <w:lvlText w:val="%1"/>
      <w:lvlJc w:val="left"/>
      <w:pPr>
        <w:ind w:left="927" w:hanging="360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5C766302"/>
    <w:multiLevelType w:val="hybridMultilevel"/>
    <w:tmpl w:val="5BFE84BA"/>
    <w:lvl w:ilvl="0" w:tplc="31DE572C">
      <w:start w:val="1"/>
      <w:numFmt w:val="decimal"/>
      <w:lvlText w:val="%1"/>
      <w:lvlJc w:val="left"/>
      <w:pPr>
        <w:ind w:left="927" w:hanging="360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1" w:tplc="7E04E616" w:tentative="1">
      <w:start w:val="1"/>
      <w:numFmt w:val="lowerLetter"/>
      <w:lvlText w:val="%2."/>
      <w:lvlJc w:val="left"/>
      <w:pPr>
        <w:ind w:left="2007" w:hanging="360"/>
      </w:pPr>
    </w:lvl>
    <w:lvl w:ilvl="2" w:tplc="4F2EF56C" w:tentative="1">
      <w:start w:val="1"/>
      <w:numFmt w:val="lowerRoman"/>
      <w:lvlText w:val="%3."/>
      <w:lvlJc w:val="right"/>
      <w:pPr>
        <w:ind w:left="2727" w:hanging="180"/>
      </w:pPr>
    </w:lvl>
    <w:lvl w:ilvl="3" w:tplc="1FEE5578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60CC3EE3"/>
    <w:multiLevelType w:val="hybridMultilevel"/>
    <w:tmpl w:val="9DA08C6A"/>
    <w:lvl w:ilvl="0" w:tplc="588ED428">
      <w:start w:val="1"/>
      <w:numFmt w:val="bullet"/>
      <w:pStyle w:val="732-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63877438"/>
    <w:multiLevelType w:val="multilevel"/>
    <w:tmpl w:val="EB220138"/>
    <w:lvl w:ilvl="0">
      <w:start w:val="1"/>
      <w:numFmt w:val="decimal"/>
      <w:suff w:val="space"/>
      <w:lvlText w:val="%1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567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4331F03"/>
    <w:multiLevelType w:val="hybridMultilevel"/>
    <w:tmpl w:val="73388982"/>
    <w:lvl w:ilvl="0" w:tplc="9582033C">
      <w:start w:val="1"/>
      <w:numFmt w:val="lowerLetter"/>
      <w:lvlText w:val="%1)"/>
      <w:lvlJc w:val="left"/>
      <w:pPr>
        <w:ind w:left="1068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8B510DF"/>
    <w:multiLevelType w:val="hybridMultilevel"/>
    <w:tmpl w:val="DD92C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8"/>
    <w:lvlOverride w:ilvl="0">
      <w:lvl w:ilvl="0" w:tplc="31DE572C">
        <w:start w:val="1"/>
        <w:numFmt w:val="decimal"/>
        <w:lvlText w:val="%1"/>
        <w:lvlJc w:val="left"/>
        <w:pPr>
          <w:ind w:left="432" w:hanging="432"/>
        </w:pPr>
      </w:lvl>
    </w:lvlOverride>
    <w:lvlOverride w:ilvl="1">
      <w:lvl w:ilvl="1" w:tplc="7E04E616">
        <w:start w:val="1"/>
        <w:numFmt w:val="decimal"/>
        <w:lvlText w:val="%1.%2"/>
        <w:lvlJc w:val="left"/>
        <w:pPr>
          <w:ind w:left="576" w:hanging="576"/>
        </w:pPr>
      </w:lvl>
    </w:lvlOverride>
    <w:lvlOverride w:ilvl="2">
      <w:lvl w:ilvl="2" w:tplc="4F2EF56C">
        <w:start w:val="1"/>
        <w:numFmt w:val="decimal"/>
        <w:lvlText w:val="%1.%2.%3"/>
        <w:lvlJc w:val="left"/>
        <w:pPr>
          <w:ind w:left="720" w:hanging="720"/>
        </w:pPr>
      </w:lvl>
    </w:lvlOverride>
    <w:lvlOverride w:ilvl="3">
      <w:lvl w:ilvl="3" w:tplc="1FEE5578">
        <w:start w:val="1"/>
        <w:numFmt w:val="decimal"/>
        <w:lvlText w:val="%1.%2.%3.%4"/>
        <w:lvlJc w:val="left"/>
        <w:pPr>
          <w:ind w:left="864" w:hanging="864"/>
        </w:pPr>
      </w:lvl>
    </w:lvlOverride>
    <w:lvlOverride w:ilvl="4">
      <w:lvl w:ilvl="4" w:tplc="04190019">
        <w:start w:val="1"/>
        <w:numFmt w:val="decimal"/>
        <w:lvlText w:val="%1.%2.%3.%4.%5"/>
        <w:lvlJc w:val="left"/>
        <w:pPr>
          <w:ind w:left="1008" w:hanging="1008"/>
        </w:pPr>
      </w:lvl>
    </w:lvlOverride>
    <w:lvlOverride w:ilvl="5">
      <w:lvl w:ilvl="5" w:tplc="0419001B">
        <w:start w:val="1"/>
        <w:numFmt w:val="decimal"/>
        <w:lvlText w:val="%1.%2.%3.%4.%5.%6"/>
        <w:lvlJc w:val="left"/>
        <w:pPr>
          <w:ind w:left="1152" w:hanging="1152"/>
        </w:pPr>
      </w:lvl>
    </w:lvlOverride>
    <w:lvlOverride w:ilvl="6">
      <w:lvl w:ilvl="6" w:tplc="0419000F">
        <w:start w:val="1"/>
        <w:numFmt w:val="decimal"/>
        <w:lvlText w:val="%1.%2.%3.%4.%5.%6.%7"/>
        <w:lvlJc w:val="left"/>
        <w:pPr>
          <w:ind w:left="1296" w:hanging="1296"/>
        </w:pPr>
      </w:lvl>
    </w:lvlOverride>
    <w:lvlOverride w:ilvl="7">
      <w:lvl w:ilvl="7" w:tplc="04190019">
        <w:start w:val="1"/>
        <w:numFmt w:val="decimal"/>
        <w:lvlText w:val="%1.%2.%3.%4.%5.%6.%7.%8"/>
        <w:lvlJc w:val="left"/>
        <w:pPr>
          <w:ind w:left="1440" w:hanging="1440"/>
        </w:pPr>
      </w:lvl>
    </w:lvlOverride>
    <w:lvlOverride w:ilvl="8">
      <w:lvl w:ilvl="8" w:tplc="0419001B">
        <w:start w:val="1"/>
        <w:numFmt w:val="decimal"/>
        <w:lvlText w:val="%1.%2.%3.%4.%5.%6.%7.%8.%9"/>
        <w:lvlJc w:val="left"/>
        <w:pPr>
          <w:ind w:left="1584" w:hanging="1584"/>
        </w:pPr>
      </w:lvl>
    </w:lvlOverride>
  </w:num>
  <w:num w:numId="4">
    <w:abstractNumId w:val="7"/>
  </w:num>
  <w:num w:numId="5">
    <w:abstractNumId w:val="10"/>
  </w:num>
  <w:num w:numId="6">
    <w:abstractNumId w:val="2"/>
  </w:num>
  <w:num w:numId="7">
    <w:abstractNumId w:val="1"/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6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9"/>
  </w:num>
  <w:num w:numId="14">
    <w:abstractNumId w:val="4"/>
  </w:num>
  <w:num w:numId="15">
    <w:abstractNumId w:val="5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E38"/>
    <w:rsid w:val="00003D1F"/>
    <w:rsid w:val="000225E4"/>
    <w:rsid w:val="00022981"/>
    <w:rsid w:val="00073FCD"/>
    <w:rsid w:val="00077B6E"/>
    <w:rsid w:val="00087672"/>
    <w:rsid w:val="000B5B92"/>
    <w:rsid w:val="000D2FDB"/>
    <w:rsid w:val="000F4D6D"/>
    <w:rsid w:val="00104B54"/>
    <w:rsid w:val="00115C2E"/>
    <w:rsid w:val="0012133B"/>
    <w:rsid w:val="001376B9"/>
    <w:rsid w:val="001524CA"/>
    <w:rsid w:val="001B57BC"/>
    <w:rsid w:val="001C1933"/>
    <w:rsid w:val="001C3263"/>
    <w:rsid w:val="001D1C40"/>
    <w:rsid w:val="00207D9E"/>
    <w:rsid w:val="002248E0"/>
    <w:rsid w:val="00252380"/>
    <w:rsid w:val="002539C0"/>
    <w:rsid w:val="00253FB3"/>
    <w:rsid w:val="00264FFE"/>
    <w:rsid w:val="002834CB"/>
    <w:rsid w:val="002C799D"/>
    <w:rsid w:val="002E31AB"/>
    <w:rsid w:val="002E6075"/>
    <w:rsid w:val="0032389F"/>
    <w:rsid w:val="0035753D"/>
    <w:rsid w:val="00367353"/>
    <w:rsid w:val="00387657"/>
    <w:rsid w:val="003C18DC"/>
    <w:rsid w:val="0043101E"/>
    <w:rsid w:val="00437035"/>
    <w:rsid w:val="00456DCA"/>
    <w:rsid w:val="004659D2"/>
    <w:rsid w:val="004A17E7"/>
    <w:rsid w:val="004B0A33"/>
    <w:rsid w:val="004C0550"/>
    <w:rsid w:val="004C072E"/>
    <w:rsid w:val="004C4630"/>
    <w:rsid w:val="004D4DF8"/>
    <w:rsid w:val="004F7AE4"/>
    <w:rsid w:val="00504242"/>
    <w:rsid w:val="00521CEB"/>
    <w:rsid w:val="0052251D"/>
    <w:rsid w:val="00526ABE"/>
    <w:rsid w:val="0053051B"/>
    <w:rsid w:val="0054038C"/>
    <w:rsid w:val="0054131A"/>
    <w:rsid w:val="00554ED5"/>
    <w:rsid w:val="00581AAD"/>
    <w:rsid w:val="00592425"/>
    <w:rsid w:val="005A2DC7"/>
    <w:rsid w:val="005A33A0"/>
    <w:rsid w:val="005C32FB"/>
    <w:rsid w:val="005C37ED"/>
    <w:rsid w:val="005E160E"/>
    <w:rsid w:val="005E2DC1"/>
    <w:rsid w:val="005F1499"/>
    <w:rsid w:val="005F21D5"/>
    <w:rsid w:val="00607F49"/>
    <w:rsid w:val="00612978"/>
    <w:rsid w:val="006423BD"/>
    <w:rsid w:val="00654F47"/>
    <w:rsid w:val="00657AF6"/>
    <w:rsid w:val="006C1865"/>
    <w:rsid w:val="006D70CE"/>
    <w:rsid w:val="006E6A8A"/>
    <w:rsid w:val="007257BB"/>
    <w:rsid w:val="0073198F"/>
    <w:rsid w:val="007331AC"/>
    <w:rsid w:val="00743910"/>
    <w:rsid w:val="0075481F"/>
    <w:rsid w:val="0076652A"/>
    <w:rsid w:val="0076788C"/>
    <w:rsid w:val="00780013"/>
    <w:rsid w:val="00786E89"/>
    <w:rsid w:val="00787D28"/>
    <w:rsid w:val="007934D9"/>
    <w:rsid w:val="007B59C6"/>
    <w:rsid w:val="007E3BF0"/>
    <w:rsid w:val="007F7F38"/>
    <w:rsid w:val="00832EDE"/>
    <w:rsid w:val="008346F2"/>
    <w:rsid w:val="008654DA"/>
    <w:rsid w:val="00870036"/>
    <w:rsid w:val="00894564"/>
    <w:rsid w:val="008B342A"/>
    <w:rsid w:val="008B46A1"/>
    <w:rsid w:val="008C5C31"/>
    <w:rsid w:val="008F777F"/>
    <w:rsid w:val="00951A0A"/>
    <w:rsid w:val="009537F1"/>
    <w:rsid w:val="00962EAF"/>
    <w:rsid w:val="00971DC5"/>
    <w:rsid w:val="009C2498"/>
    <w:rsid w:val="009C44B8"/>
    <w:rsid w:val="009C5522"/>
    <w:rsid w:val="00A14B90"/>
    <w:rsid w:val="00A73F89"/>
    <w:rsid w:val="00A948A3"/>
    <w:rsid w:val="00AB104A"/>
    <w:rsid w:val="00AB1F54"/>
    <w:rsid w:val="00AB72F2"/>
    <w:rsid w:val="00AD2D24"/>
    <w:rsid w:val="00AD44FA"/>
    <w:rsid w:val="00AF102F"/>
    <w:rsid w:val="00B00D41"/>
    <w:rsid w:val="00B12E5D"/>
    <w:rsid w:val="00B1398A"/>
    <w:rsid w:val="00B30855"/>
    <w:rsid w:val="00B34981"/>
    <w:rsid w:val="00B602AB"/>
    <w:rsid w:val="00B660E6"/>
    <w:rsid w:val="00B95756"/>
    <w:rsid w:val="00BA1260"/>
    <w:rsid w:val="00BA2411"/>
    <w:rsid w:val="00BA2A1A"/>
    <w:rsid w:val="00BC3EF7"/>
    <w:rsid w:val="00BE6100"/>
    <w:rsid w:val="00C0031C"/>
    <w:rsid w:val="00C16069"/>
    <w:rsid w:val="00C21FE9"/>
    <w:rsid w:val="00C23B05"/>
    <w:rsid w:val="00C70740"/>
    <w:rsid w:val="00CC0D68"/>
    <w:rsid w:val="00CD6493"/>
    <w:rsid w:val="00CE233A"/>
    <w:rsid w:val="00CF5E49"/>
    <w:rsid w:val="00D153E8"/>
    <w:rsid w:val="00D237DD"/>
    <w:rsid w:val="00D3121F"/>
    <w:rsid w:val="00D438E2"/>
    <w:rsid w:val="00D55AC5"/>
    <w:rsid w:val="00D616F5"/>
    <w:rsid w:val="00D65D23"/>
    <w:rsid w:val="00D72A1C"/>
    <w:rsid w:val="00D91943"/>
    <w:rsid w:val="00E003D1"/>
    <w:rsid w:val="00E04E4D"/>
    <w:rsid w:val="00E10756"/>
    <w:rsid w:val="00E21E5E"/>
    <w:rsid w:val="00E537E2"/>
    <w:rsid w:val="00E613F6"/>
    <w:rsid w:val="00E7378F"/>
    <w:rsid w:val="00E92D59"/>
    <w:rsid w:val="00F13D52"/>
    <w:rsid w:val="00F30DD6"/>
    <w:rsid w:val="00F45CE2"/>
    <w:rsid w:val="00F57662"/>
    <w:rsid w:val="00F73B68"/>
    <w:rsid w:val="00F8202E"/>
    <w:rsid w:val="00F935ED"/>
    <w:rsid w:val="00F9526D"/>
    <w:rsid w:val="00FA167A"/>
    <w:rsid w:val="00FB2BE4"/>
    <w:rsid w:val="00FB4E38"/>
    <w:rsid w:val="00FB6896"/>
    <w:rsid w:val="00FC585B"/>
    <w:rsid w:val="00FD1995"/>
    <w:rsid w:val="00FF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945CB"/>
  <w15:docId w15:val="{DB5F8349-428A-4DCD-A763-3DE6AA3D2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qFormat="1"/>
    <w:lsdException w:name="table of figures" w:semiHidden="1" w:unhideWhenUsed="1"/>
    <w:lsdException w:name="envelope address" w:semiHidden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qFormat="1"/>
    <w:lsdException w:name="List Number" w:uiPriority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/>
    <w:lsdException w:name="HTML Address" w:semiHidden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5"/>
    <w:lsdException w:name="TOC Heading" w:uiPriority="5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aliases w:val="К732 - Обычный"/>
    <w:qFormat/>
    <w:rsid w:val="00E7378F"/>
    <w:pPr>
      <w:suppressAutoHyphens/>
      <w:spacing w:after="0" w:line="360" w:lineRule="auto"/>
      <w:ind w:firstLine="567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aliases w:val="К732 - Заголовок 1"/>
    <w:basedOn w:val="a3"/>
    <w:next w:val="a3"/>
    <w:link w:val="10"/>
    <w:autoRedefine/>
    <w:uiPriority w:val="3"/>
    <w:qFormat/>
    <w:rsid w:val="004659D2"/>
    <w:pPr>
      <w:keepNext/>
      <w:keepLines/>
      <w:pageBreakBefore/>
      <w:spacing w:after="360" w:line="240" w:lineRule="auto"/>
      <w:ind w:left="567" w:firstLine="0"/>
      <w:outlineLvl w:val="0"/>
    </w:pPr>
    <w:rPr>
      <w:rFonts w:eastAsiaTheme="majorEastAsia" w:cstheme="majorBidi"/>
      <w:bCs/>
      <w:smallCaps/>
      <w:szCs w:val="28"/>
    </w:rPr>
  </w:style>
  <w:style w:type="paragraph" w:styleId="2">
    <w:name w:val="heading 2"/>
    <w:aliases w:val="К732 - Заголовок 2"/>
    <w:basedOn w:val="a3"/>
    <w:next w:val="a3"/>
    <w:link w:val="20"/>
    <w:autoRedefine/>
    <w:uiPriority w:val="3"/>
    <w:qFormat/>
    <w:rsid w:val="00FA167A"/>
    <w:pPr>
      <w:keepNext/>
      <w:keepLines/>
      <w:numPr>
        <w:ilvl w:val="1"/>
        <w:numId w:val="5"/>
      </w:numPr>
      <w:spacing w:after="360" w:line="240" w:lineRule="auto"/>
      <w:ind w:left="0" w:firstLine="567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aliases w:val="К732 - Заголовок 3"/>
    <w:basedOn w:val="a3"/>
    <w:next w:val="a3"/>
    <w:link w:val="30"/>
    <w:autoRedefine/>
    <w:uiPriority w:val="3"/>
    <w:qFormat/>
    <w:rsid w:val="00AD2D24"/>
    <w:pPr>
      <w:keepNext/>
      <w:keepLines/>
      <w:numPr>
        <w:ilvl w:val="2"/>
        <w:numId w:val="5"/>
      </w:numPr>
      <w:spacing w:after="360" w:line="240" w:lineRule="auto"/>
      <w:ind w:left="0" w:firstLine="567"/>
      <w:outlineLvl w:val="2"/>
    </w:pPr>
    <w:rPr>
      <w:rFonts w:eastAsiaTheme="majorEastAsia" w:cstheme="majorBidi"/>
      <w:bCs/>
    </w:rPr>
  </w:style>
  <w:style w:type="paragraph" w:styleId="4">
    <w:name w:val="heading 4"/>
    <w:aliases w:val="К732 - Заголовок 4"/>
    <w:basedOn w:val="a3"/>
    <w:next w:val="a3"/>
    <w:link w:val="40"/>
    <w:autoRedefine/>
    <w:uiPriority w:val="3"/>
    <w:qFormat/>
    <w:rsid w:val="00AD2D24"/>
    <w:pPr>
      <w:keepNext/>
      <w:keepLines/>
      <w:numPr>
        <w:ilvl w:val="3"/>
        <w:numId w:val="5"/>
      </w:numPr>
      <w:spacing w:after="360" w:line="240" w:lineRule="auto"/>
      <w:ind w:left="0" w:firstLine="567"/>
      <w:outlineLvl w:val="3"/>
    </w:pPr>
    <w:rPr>
      <w:rFonts w:eastAsiaTheme="majorEastAsia" w:cstheme="majorBidi"/>
      <w:bCs/>
      <w:i/>
      <w:iCs/>
    </w:rPr>
  </w:style>
  <w:style w:type="paragraph" w:styleId="5">
    <w:name w:val="heading 5"/>
    <w:basedOn w:val="a3"/>
    <w:next w:val="a3"/>
    <w:link w:val="50"/>
    <w:uiPriority w:val="99"/>
    <w:semiHidden/>
    <w:rsid w:val="00592425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3"/>
    <w:next w:val="a3"/>
    <w:link w:val="60"/>
    <w:uiPriority w:val="99"/>
    <w:semiHidden/>
    <w:qFormat/>
    <w:rsid w:val="00592425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3"/>
    <w:next w:val="a3"/>
    <w:link w:val="70"/>
    <w:uiPriority w:val="99"/>
    <w:semiHidden/>
    <w:qFormat/>
    <w:rsid w:val="00592425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3"/>
    <w:next w:val="a3"/>
    <w:link w:val="80"/>
    <w:uiPriority w:val="99"/>
    <w:semiHidden/>
    <w:qFormat/>
    <w:rsid w:val="00592425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3"/>
    <w:next w:val="a3"/>
    <w:link w:val="90"/>
    <w:uiPriority w:val="99"/>
    <w:semiHidden/>
    <w:qFormat/>
    <w:rsid w:val="00592425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iPriority w:val="99"/>
    <w:semiHidden/>
    <w:rsid w:val="00BA2411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semiHidden/>
    <w:rsid w:val="00AD2D24"/>
    <w:rPr>
      <w:rFonts w:ascii="Times New Roman" w:hAnsi="Times New Roman"/>
      <w:color w:val="000000" w:themeColor="text1"/>
      <w:sz w:val="28"/>
    </w:rPr>
  </w:style>
  <w:style w:type="paragraph" w:styleId="a9">
    <w:name w:val="footer"/>
    <w:basedOn w:val="a3"/>
    <w:link w:val="aa"/>
    <w:uiPriority w:val="99"/>
    <w:semiHidden/>
    <w:rsid w:val="00BA241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semiHidden/>
    <w:rsid w:val="00AD2D24"/>
    <w:rPr>
      <w:rFonts w:ascii="Times New Roman" w:hAnsi="Times New Roman"/>
      <w:color w:val="000000" w:themeColor="text1"/>
      <w:sz w:val="28"/>
    </w:rPr>
  </w:style>
  <w:style w:type="character" w:customStyle="1" w:styleId="20">
    <w:name w:val="Заголовок 2 Знак"/>
    <w:aliases w:val="К732 - Заголовок 2 Знак"/>
    <w:basedOn w:val="a4"/>
    <w:link w:val="2"/>
    <w:uiPriority w:val="3"/>
    <w:rsid w:val="00FA167A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10">
    <w:name w:val="Заголовок 1 Знак"/>
    <w:aliases w:val="К732 - Заголовок 1 Знак"/>
    <w:basedOn w:val="a4"/>
    <w:link w:val="1"/>
    <w:uiPriority w:val="3"/>
    <w:rsid w:val="004659D2"/>
    <w:rPr>
      <w:rFonts w:ascii="Times New Roman" w:eastAsiaTheme="majorEastAsia" w:hAnsi="Times New Roman" w:cstheme="majorBidi"/>
      <w:bCs/>
      <w:smallCaps/>
      <w:color w:val="000000" w:themeColor="text1"/>
      <w:sz w:val="28"/>
      <w:szCs w:val="28"/>
    </w:rPr>
  </w:style>
  <w:style w:type="character" w:customStyle="1" w:styleId="30">
    <w:name w:val="Заголовок 3 Знак"/>
    <w:aliases w:val="К732 - Заголовок 3 Знак"/>
    <w:basedOn w:val="a4"/>
    <w:link w:val="3"/>
    <w:uiPriority w:val="3"/>
    <w:rsid w:val="00AD2D24"/>
    <w:rPr>
      <w:rFonts w:ascii="Times New Roman" w:eastAsiaTheme="majorEastAsia" w:hAnsi="Times New Roman" w:cstheme="majorBidi"/>
      <w:bCs/>
      <w:color w:val="000000" w:themeColor="text1"/>
      <w:sz w:val="28"/>
    </w:rPr>
  </w:style>
  <w:style w:type="character" w:customStyle="1" w:styleId="40">
    <w:name w:val="Заголовок 4 Знак"/>
    <w:aliases w:val="К732 - Заголовок 4 Знак"/>
    <w:basedOn w:val="a4"/>
    <w:link w:val="4"/>
    <w:uiPriority w:val="3"/>
    <w:rsid w:val="00AD2D24"/>
    <w:rPr>
      <w:rFonts w:ascii="Times New Roman" w:eastAsiaTheme="majorEastAsia" w:hAnsi="Times New Roman" w:cstheme="majorBidi"/>
      <w:bCs/>
      <w:i/>
      <w:iCs/>
      <w:color w:val="000000" w:themeColor="text1"/>
      <w:sz w:val="28"/>
    </w:rPr>
  </w:style>
  <w:style w:type="character" w:customStyle="1" w:styleId="50">
    <w:name w:val="Заголовок 5 Знак"/>
    <w:basedOn w:val="a4"/>
    <w:link w:val="5"/>
    <w:uiPriority w:val="99"/>
    <w:semiHidden/>
    <w:rsid w:val="00AD2D24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4"/>
    <w:link w:val="6"/>
    <w:uiPriority w:val="99"/>
    <w:semiHidden/>
    <w:rsid w:val="00AD2D24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4"/>
    <w:link w:val="7"/>
    <w:uiPriority w:val="99"/>
    <w:semiHidden/>
    <w:rsid w:val="00AD2D24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4"/>
    <w:link w:val="8"/>
    <w:uiPriority w:val="99"/>
    <w:semiHidden/>
    <w:rsid w:val="00AD2D2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4"/>
    <w:link w:val="9"/>
    <w:uiPriority w:val="99"/>
    <w:semiHidden/>
    <w:rsid w:val="00AD2D2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b">
    <w:name w:val="TOC Heading"/>
    <w:basedOn w:val="1"/>
    <w:next w:val="a3"/>
    <w:autoRedefine/>
    <w:uiPriority w:val="5"/>
    <w:qFormat/>
    <w:rsid w:val="00521CEB"/>
    <w:pPr>
      <w:pageBreakBefore w:val="0"/>
      <w:ind w:left="0" w:firstLine="567"/>
      <w:outlineLvl w:val="9"/>
    </w:pPr>
  </w:style>
  <w:style w:type="paragraph" w:customStyle="1" w:styleId="732-0">
    <w:name w:val="К732 - Изображение"/>
    <w:basedOn w:val="a3"/>
    <w:next w:val="732-1"/>
    <w:link w:val="732-2"/>
    <w:autoRedefine/>
    <w:uiPriority w:val="1"/>
    <w:qFormat/>
    <w:rsid w:val="00AD2D24"/>
    <w:pPr>
      <w:keepNext/>
      <w:spacing w:line="240" w:lineRule="auto"/>
      <w:ind w:firstLine="0"/>
      <w:jc w:val="center"/>
    </w:pPr>
  </w:style>
  <w:style w:type="paragraph" w:styleId="a0">
    <w:name w:val="List Bullet"/>
    <w:basedOn w:val="a3"/>
    <w:autoRedefine/>
    <w:uiPriority w:val="1"/>
    <w:qFormat/>
    <w:rsid w:val="00FC585B"/>
    <w:pPr>
      <w:numPr>
        <w:numId w:val="6"/>
      </w:numPr>
      <w:ind w:left="0" w:firstLine="567"/>
      <w:contextualSpacing/>
    </w:pPr>
  </w:style>
  <w:style w:type="paragraph" w:styleId="11">
    <w:name w:val="toc 1"/>
    <w:basedOn w:val="a3"/>
    <w:next w:val="a3"/>
    <w:autoRedefine/>
    <w:uiPriority w:val="39"/>
    <w:unhideWhenUsed/>
    <w:rsid w:val="00521CEB"/>
    <w:pPr>
      <w:tabs>
        <w:tab w:val="right" w:leader="dot" w:pos="10195"/>
      </w:tabs>
      <w:spacing w:before="60" w:after="60" w:line="240" w:lineRule="auto"/>
      <w:ind w:left="227" w:right="567" w:hanging="227"/>
      <w:jc w:val="left"/>
    </w:pPr>
    <w:rPr>
      <w:b/>
      <w:smallCaps/>
    </w:rPr>
  </w:style>
  <w:style w:type="paragraph" w:styleId="21">
    <w:name w:val="toc 2"/>
    <w:basedOn w:val="a3"/>
    <w:next w:val="a3"/>
    <w:autoRedefine/>
    <w:uiPriority w:val="39"/>
    <w:unhideWhenUsed/>
    <w:rsid w:val="0043101E"/>
    <w:pPr>
      <w:spacing w:before="60" w:after="60" w:line="240" w:lineRule="auto"/>
      <w:ind w:left="681" w:right="567" w:hanging="454"/>
      <w:jc w:val="left"/>
    </w:pPr>
    <w:rPr>
      <w:smallCaps/>
    </w:rPr>
  </w:style>
  <w:style w:type="paragraph" w:styleId="31">
    <w:name w:val="toc 3"/>
    <w:basedOn w:val="a3"/>
    <w:next w:val="a3"/>
    <w:autoRedefine/>
    <w:uiPriority w:val="39"/>
    <w:unhideWhenUsed/>
    <w:rsid w:val="0043101E"/>
    <w:pPr>
      <w:spacing w:line="240" w:lineRule="auto"/>
      <w:ind w:left="1446" w:right="567" w:hanging="709"/>
      <w:jc w:val="left"/>
    </w:pPr>
  </w:style>
  <w:style w:type="paragraph" w:styleId="41">
    <w:name w:val="toc 4"/>
    <w:basedOn w:val="a3"/>
    <w:next w:val="a3"/>
    <w:autoRedefine/>
    <w:uiPriority w:val="39"/>
    <w:unhideWhenUsed/>
    <w:rsid w:val="0043101E"/>
    <w:pPr>
      <w:spacing w:line="240" w:lineRule="auto"/>
      <w:ind w:left="2127" w:right="567" w:hanging="709"/>
      <w:jc w:val="left"/>
    </w:pPr>
  </w:style>
  <w:style w:type="paragraph" w:styleId="a">
    <w:name w:val="List Number"/>
    <w:aliases w:val="К732 - Нумерованный список"/>
    <w:basedOn w:val="a3"/>
    <w:link w:val="ac"/>
    <w:autoRedefine/>
    <w:uiPriority w:val="1"/>
    <w:qFormat/>
    <w:rsid w:val="0035753D"/>
    <w:pPr>
      <w:numPr>
        <w:numId w:val="7"/>
      </w:numPr>
      <w:contextualSpacing/>
    </w:pPr>
  </w:style>
  <w:style w:type="character" w:styleId="ad">
    <w:name w:val="Hyperlink"/>
    <w:basedOn w:val="a4"/>
    <w:uiPriority w:val="99"/>
    <w:unhideWhenUsed/>
    <w:rsid w:val="00FC585B"/>
    <w:rPr>
      <w:color w:val="0000FF" w:themeColor="hyperlink"/>
      <w:u w:val="single"/>
    </w:rPr>
  </w:style>
  <w:style w:type="paragraph" w:customStyle="1" w:styleId="a2">
    <w:name w:val="Многоуровневый список"/>
    <w:basedOn w:val="a"/>
    <w:autoRedefine/>
    <w:uiPriority w:val="2"/>
    <w:qFormat/>
    <w:rsid w:val="00264FFE"/>
    <w:pPr>
      <w:numPr>
        <w:numId w:val="10"/>
      </w:numPr>
      <w:ind w:left="0" w:firstLine="567"/>
    </w:pPr>
  </w:style>
  <w:style w:type="paragraph" w:styleId="ae">
    <w:name w:val="Balloon Text"/>
    <w:basedOn w:val="a3"/>
    <w:link w:val="af"/>
    <w:uiPriority w:val="99"/>
    <w:semiHidden/>
    <w:unhideWhenUsed/>
    <w:rsid w:val="004C46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4"/>
    <w:link w:val="ae"/>
    <w:uiPriority w:val="99"/>
    <w:semiHidden/>
    <w:rsid w:val="004C4630"/>
    <w:rPr>
      <w:rFonts w:ascii="Tahoma" w:hAnsi="Tahoma" w:cs="Tahoma"/>
      <w:color w:val="000000" w:themeColor="text1"/>
      <w:sz w:val="16"/>
      <w:szCs w:val="16"/>
    </w:rPr>
  </w:style>
  <w:style w:type="table" w:styleId="af0">
    <w:name w:val="Table Grid"/>
    <w:basedOn w:val="a5"/>
    <w:uiPriority w:val="59"/>
    <w:rsid w:val="00F45C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732">
    <w:name w:val="К-732 Листинг"/>
    <w:basedOn w:val="732-0"/>
    <w:autoRedefine/>
    <w:uiPriority w:val="2"/>
    <w:qFormat/>
    <w:rsid w:val="00E7378F"/>
    <w:pPr>
      <w:jc w:val="left"/>
    </w:pPr>
    <w:rPr>
      <w:rFonts w:ascii="Courier New" w:hAnsi="Courier New"/>
      <w:sz w:val="24"/>
    </w:rPr>
  </w:style>
  <w:style w:type="paragraph" w:customStyle="1" w:styleId="732-3">
    <w:name w:val="К732 - Подпись к таблице"/>
    <w:basedOn w:val="a3"/>
    <w:link w:val="732-4"/>
    <w:qFormat/>
    <w:rsid w:val="00780013"/>
    <w:pPr>
      <w:jc w:val="left"/>
    </w:pPr>
  </w:style>
  <w:style w:type="paragraph" w:customStyle="1" w:styleId="732-5">
    <w:name w:val="К732 - Подпись листинга"/>
    <w:basedOn w:val="a3"/>
    <w:next w:val="-732"/>
    <w:link w:val="732-6"/>
    <w:qFormat/>
    <w:rsid w:val="004D4DF8"/>
    <w:pPr>
      <w:ind w:firstLine="0"/>
    </w:pPr>
    <w:rPr>
      <w:lang w:val="en-US"/>
    </w:rPr>
  </w:style>
  <w:style w:type="character" w:customStyle="1" w:styleId="732-4">
    <w:name w:val="К732 - Подпись к таблице Знак"/>
    <w:basedOn w:val="a4"/>
    <w:link w:val="732-3"/>
    <w:rsid w:val="00780013"/>
    <w:rPr>
      <w:rFonts w:ascii="Times New Roman" w:hAnsi="Times New Roman"/>
      <w:color w:val="000000" w:themeColor="text1"/>
      <w:sz w:val="28"/>
    </w:rPr>
  </w:style>
  <w:style w:type="paragraph" w:customStyle="1" w:styleId="732-1">
    <w:name w:val="К732 - подпись к рисунку"/>
    <w:basedOn w:val="732-0"/>
    <w:link w:val="732-7"/>
    <w:qFormat/>
    <w:rsid w:val="004D4DF8"/>
  </w:style>
  <w:style w:type="character" w:customStyle="1" w:styleId="732-6">
    <w:name w:val="К732 - Подпись листинга Знак"/>
    <w:basedOn w:val="a4"/>
    <w:link w:val="732-5"/>
    <w:rsid w:val="004D4DF8"/>
    <w:rPr>
      <w:rFonts w:ascii="Times New Roman" w:hAnsi="Times New Roman"/>
      <w:color w:val="000000" w:themeColor="text1"/>
      <w:sz w:val="28"/>
      <w:lang w:val="en-US"/>
    </w:rPr>
  </w:style>
  <w:style w:type="character" w:customStyle="1" w:styleId="af1">
    <w:name w:val="АК Маркированный список Знак"/>
    <w:basedOn w:val="a4"/>
    <w:link w:val="a1"/>
    <w:locked/>
    <w:rsid w:val="004D4DF8"/>
    <w:rPr>
      <w:sz w:val="28"/>
      <w:szCs w:val="28"/>
    </w:rPr>
  </w:style>
  <w:style w:type="character" w:customStyle="1" w:styleId="732-2">
    <w:name w:val="К732 - Изображение Знак"/>
    <w:basedOn w:val="a4"/>
    <w:link w:val="732-0"/>
    <w:uiPriority w:val="1"/>
    <w:rsid w:val="004D4DF8"/>
    <w:rPr>
      <w:rFonts w:ascii="Times New Roman" w:hAnsi="Times New Roman"/>
      <w:color w:val="000000" w:themeColor="text1"/>
      <w:sz w:val="28"/>
    </w:rPr>
  </w:style>
  <w:style w:type="character" w:customStyle="1" w:styleId="732-7">
    <w:name w:val="К732 - подпись к рисунку Знак"/>
    <w:basedOn w:val="732-2"/>
    <w:link w:val="732-1"/>
    <w:rsid w:val="004D4DF8"/>
    <w:rPr>
      <w:rFonts w:ascii="Times New Roman" w:hAnsi="Times New Roman"/>
      <w:color w:val="000000" w:themeColor="text1"/>
      <w:sz w:val="28"/>
    </w:rPr>
  </w:style>
  <w:style w:type="paragraph" w:customStyle="1" w:styleId="a1">
    <w:name w:val="АК Маркированный список"/>
    <w:basedOn w:val="a3"/>
    <w:link w:val="af1"/>
    <w:qFormat/>
    <w:rsid w:val="004D4DF8"/>
    <w:pPr>
      <w:numPr>
        <w:numId w:val="12"/>
      </w:numPr>
    </w:pPr>
    <w:rPr>
      <w:rFonts w:asciiTheme="minorHAnsi" w:hAnsiTheme="minorHAnsi"/>
      <w:color w:val="auto"/>
      <w:szCs w:val="28"/>
    </w:rPr>
  </w:style>
  <w:style w:type="paragraph" w:customStyle="1" w:styleId="732-">
    <w:name w:val="К732 - Маркированный список"/>
    <w:basedOn w:val="a"/>
    <w:link w:val="732-8"/>
    <w:qFormat/>
    <w:rsid w:val="00BA1260"/>
    <w:pPr>
      <w:numPr>
        <w:numId w:val="13"/>
      </w:numPr>
      <w:ind w:left="851" w:hanging="284"/>
    </w:pPr>
  </w:style>
  <w:style w:type="character" w:customStyle="1" w:styleId="ac">
    <w:name w:val="Нумерованный список Знак"/>
    <w:aliases w:val="К732 - Нумерованный список Знак"/>
    <w:basedOn w:val="a4"/>
    <w:link w:val="a"/>
    <w:uiPriority w:val="1"/>
    <w:rsid w:val="004D4DF8"/>
    <w:rPr>
      <w:rFonts w:ascii="Times New Roman" w:hAnsi="Times New Roman"/>
      <w:color w:val="000000" w:themeColor="text1"/>
      <w:sz w:val="28"/>
    </w:rPr>
  </w:style>
  <w:style w:type="character" w:customStyle="1" w:styleId="732-8">
    <w:name w:val="К732 - Маркированный список Знак"/>
    <w:basedOn w:val="ac"/>
    <w:link w:val="732-"/>
    <w:rsid w:val="00BA1260"/>
    <w:rPr>
      <w:rFonts w:ascii="Times New Roman" w:hAnsi="Times New Roman"/>
      <w:color w:val="000000" w:themeColor="text1"/>
      <w:sz w:val="28"/>
    </w:rPr>
  </w:style>
  <w:style w:type="paragraph" w:styleId="af2">
    <w:name w:val="Document Map"/>
    <w:basedOn w:val="a3"/>
    <w:link w:val="af3"/>
    <w:uiPriority w:val="99"/>
    <w:semiHidden/>
    <w:unhideWhenUsed/>
    <w:rsid w:val="00A73F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4"/>
    <w:link w:val="af2"/>
    <w:uiPriority w:val="99"/>
    <w:semiHidden/>
    <w:rsid w:val="00A73F89"/>
    <w:rPr>
      <w:rFonts w:ascii="Tahoma" w:hAnsi="Tahoma" w:cs="Tahoma"/>
      <w:color w:val="000000" w:themeColor="text1"/>
      <w:sz w:val="16"/>
      <w:szCs w:val="16"/>
    </w:rPr>
  </w:style>
  <w:style w:type="paragraph" w:styleId="af4">
    <w:name w:val="List Paragraph"/>
    <w:basedOn w:val="a3"/>
    <w:uiPriority w:val="34"/>
    <w:rsid w:val="00BA2A1A"/>
    <w:pPr>
      <w:ind w:left="720"/>
      <w:contextualSpacing/>
    </w:pPr>
  </w:style>
  <w:style w:type="paragraph" w:styleId="af5">
    <w:name w:val="endnote text"/>
    <w:basedOn w:val="a3"/>
    <w:link w:val="af6"/>
    <w:uiPriority w:val="99"/>
    <w:semiHidden/>
    <w:unhideWhenUsed/>
    <w:rsid w:val="00FB4E38"/>
    <w:pPr>
      <w:spacing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4"/>
    <w:link w:val="af5"/>
    <w:uiPriority w:val="99"/>
    <w:semiHidden/>
    <w:rsid w:val="00FB4E38"/>
    <w:rPr>
      <w:rFonts w:ascii="Times New Roman" w:hAnsi="Times New Roman"/>
      <w:color w:val="000000" w:themeColor="text1"/>
      <w:sz w:val="20"/>
      <w:szCs w:val="20"/>
    </w:rPr>
  </w:style>
  <w:style w:type="character" w:styleId="af7">
    <w:name w:val="endnote reference"/>
    <w:basedOn w:val="a4"/>
    <w:uiPriority w:val="99"/>
    <w:semiHidden/>
    <w:unhideWhenUsed/>
    <w:rsid w:val="00FB4E38"/>
    <w:rPr>
      <w:vertAlign w:val="superscript"/>
    </w:rPr>
  </w:style>
  <w:style w:type="paragraph" w:customStyle="1" w:styleId="Default">
    <w:name w:val="Default"/>
    <w:rsid w:val="00F9526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f8">
    <w:name w:val="АК Основной текст"/>
    <w:basedOn w:val="a3"/>
    <w:link w:val="af9"/>
    <w:qFormat/>
    <w:rsid w:val="00A948A3"/>
    <w:pPr>
      <w:ind w:firstLine="709"/>
    </w:pPr>
    <w:rPr>
      <w:rFonts w:eastAsia="Times New Roman" w:cs="Times New Roman"/>
      <w:color w:val="auto"/>
      <w:szCs w:val="28"/>
    </w:rPr>
  </w:style>
  <w:style w:type="character" w:customStyle="1" w:styleId="af9">
    <w:name w:val="АК Основной текст Знак"/>
    <w:basedOn w:val="a4"/>
    <w:link w:val="af8"/>
    <w:rsid w:val="00A948A3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0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17410\Desktop\&#1054;&#1090;&#1095;&#1077;&#1090;_&#1096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34D4FF-C2BE-4076-BB51-8D5376222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Отчет_шаблон.dotx</Template>
  <TotalTime>233</TotalTime>
  <Pages>8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S17410</dc:creator>
  <cp:lastModifiedBy>S17409</cp:lastModifiedBy>
  <cp:revision>16</cp:revision>
  <dcterms:created xsi:type="dcterms:W3CDTF">2021-03-01T11:30:00Z</dcterms:created>
  <dcterms:modified xsi:type="dcterms:W3CDTF">2021-10-18T07:25:00Z</dcterms:modified>
</cp:coreProperties>
</file>